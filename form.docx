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5962" w14:textId="3E293CCC" w:rsidR="00B65C14" w:rsidRPr="00B94F2A" w:rsidRDefault="00B65C14" w:rsidP="00B94F2A">
      <w:bookmarkStart w:id="0" w:name="_GoBack"/>
      <w:bookmarkEnd w:id="0"/>
    </w:p>
    <w:sectPr w:rsidR="00B65C14" w:rsidRPr="00B94F2A" w:rsidSect="004904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6" w:h="16838" w:code="9"/>
      <w:pgMar w:top="2552" w:right="1418" w:bottom="1418" w:left="1418" w:header="680" w:footer="397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52DB4" w14:textId="77777777" w:rsidR="000F2007" w:rsidRPr="00015B64" w:rsidRDefault="000F2007" w:rsidP="00015B64">
      <w:pPr>
        <w:pStyle w:val="Footer"/>
      </w:pPr>
    </w:p>
  </w:endnote>
  <w:endnote w:type="continuationSeparator" w:id="0">
    <w:p w14:paraId="7F92034F" w14:textId="77777777" w:rsidR="000F2007" w:rsidRDefault="000F2007" w:rsidP="000E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45 Light">
    <w:altName w:val="Calibri"/>
    <w:panose1 w:val="020B0402020204020204"/>
    <w:charset w:val="00"/>
    <w:family w:val="swiss"/>
    <w:pitch w:val="variable"/>
    <w:sig w:usb0="80000027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LT 55 Roman">
    <w:altName w:val="Lucida Sans Unicode"/>
    <w:panose1 w:val="020B0602020204020204"/>
    <w:charset w:val="00"/>
    <w:family w:val="swiss"/>
    <w:pitch w:val="variable"/>
    <w:sig w:usb0="80000027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utiger LT 65 Bold">
    <w:altName w:val="Malgun Gothic"/>
    <w:panose1 w:val="020B0703030504020204"/>
    <w:charset w:val="00"/>
    <w:family w:val="swiss"/>
    <w:pitch w:val="variable"/>
    <w:sig w:usb0="80000027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utiger LT Std 45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C8EC9" w14:textId="77777777" w:rsidR="00665459" w:rsidRDefault="00665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2AA29" w14:textId="209C90B9" w:rsidR="00F93BEA" w:rsidRDefault="00E51EC8" w:rsidP="008742A2">
    <w:pPr>
      <w:pStyle w:val="Footer"/>
      <w:tabs>
        <w:tab w:val="clear" w:pos="9072"/>
      </w:tabs>
    </w:pPr>
    <w:r>
      <w:t xml:space="preserve">Memo:  </w:t>
    </w:r>
    <w:r w:rsidR="00C05573">
      <w:fldChar w:fldCharType="begin"/>
    </w:r>
    <w:r w:rsidR="006A2FF4">
      <w:instrText xml:space="preserve"> DOCPROPERTY Title </w:instrText>
    </w:r>
    <w:r w:rsidR="00C05573">
      <w:fldChar w:fldCharType="separate"/>
    </w:r>
    <w:r w:rsidR="009C76A0">
      <w:t>Risk Assessment for Korea Line 18k Ship-to-ship Operation</w:t>
    </w:r>
    <w:r w:rsidR="00C05573">
      <w:fldChar w:fldCharType="end"/>
    </w:r>
    <w:r w:rsidR="00DD139F">
      <w:ptab w:relativeTo="margin" w:alignment="right" w:leader="none"/>
    </w:r>
    <w:r w:rsidRPr="00E51EC8">
      <w:t xml:space="preserve">Page </w:t>
    </w:r>
    <w:r w:rsidR="00C05573" w:rsidRPr="00E51EC8">
      <w:fldChar w:fldCharType="begin"/>
    </w:r>
    <w:r w:rsidRPr="00E51EC8">
      <w:instrText xml:space="preserve"> PAGE  \* Arabic  \* MERGEFORMAT </w:instrText>
    </w:r>
    <w:r w:rsidR="00C05573" w:rsidRPr="00E51EC8">
      <w:fldChar w:fldCharType="separate"/>
    </w:r>
    <w:r w:rsidR="008B0E21">
      <w:rPr>
        <w:noProof/>
      </w:rPr>
      <w:t>1</w:t>
    </w:r>
    <w:r w:rsidR="00C05573" w:rsidRPr="00E51EC8">
      <w:fldChar w:fldCharType="end"/>
    </w:r>
    <w:r w:rsidRPr="00E51EC8">
      <w:t xml:space="preserve"> of </w:t>
    </w:r>
    <w:r w:rsidR="00B94F2A">
      <w:rPr>
        <w:noProof/>
      </w:rPr>
      <w:fldChar w:fldCharType="begin"/>
    </w:r>
    <w:r w:rsidR="00B94F2A">
      <w:rPr>
        <w:noProof/>
      </w:rPr>
      <w:instrText xml:space="preserve"> NUMPAGES  \* Arabic  \* MERGEFORMAT </w:instrText>
    </w:r>
    <w:r w:rsidR="00B94F2A">
      <w:rPr>
        <w:noProof/>
      </w:rPr>
      <w:fldChar w:fldCharType="separate"/>
    </w:r>
    <w:r w:rsidR="008B0E21">
      <w:rPr>
        <w:noProof/>
      </w:rPr>
      <w:t>1</w:t>
    </w:r>
    <w:r w:rsidR="00B94F2A">
      <w:rPr>
        <w:noProof/>
      </w:rPr>
      <w:fldChar w:fldCharType="end"/>
    </w:r>
  </w:p>
  <w:p w14:paraId="0D66B7BF" w14:textId="4777525C" w:rsidR="00E51EC8" w:rsidRPr="00E51EC8" w:rsidRDefault="00E51EC8" w:rsidP="008742A2">
    <w:pPr>
      <w:pStyle w:val="Footer"/>
      <w:tabs>
        <w:tab w:val="clear" w:pos="9072"/>
      </w:tabs>
    </w:pPr>
    <w:r>
      <w:t xml:space="preserve">Date:  </w:t>
    </w:r>
    <w:r w:rsidR="00C05573">
      <w:fldChar w:fldCharType="begin"/>
    </w:r>
    <w:r w:rsidR="006A2FF4">
      <w:instrText xml:space="preserve"> DOCPROPERTY DocumentDate </w:instrText>
    </w:r>
    <w:r w:rsidR="00C05573">
      <w:fldChar w:fldCharType="separate"/>
    </w:r>
    <w:r w:rsidR="009C76A0">
      <w:t>28 July 2020</w:t>
    </w:r>
    <w:r w:rsidR="00C05573">
      <w:fldChar w:fldCharType="end"/>
    </w:r>
    <w:r w:rsidR="00DD139F">
      <w:ptab w:relativeTo="margin" w:alignment="right" w:leader="none"/>
    </w:r>
    <w:r>
      <w:t xml:space="preserve">©Lloyd’s Register </w:t>
    </w:r>
    <w:r w:rsidR="00C05573">
      <w:fldChar w:fldCharType="begin"/>
    </w:r>
    <w:r>
      <w:instrText xml:space="preserve"> DOCPROPERTY DocumentYear </w:instrText>
    </w:r>
    <w:r w:rsidR="00C05573">
      <w:fldChar w:fldCharType="separate"/>
    </w:r>
    <w:r w:rsidR="009C76A0">
      <w:t>2020</w:t>
    </w:r>
    <w:r w:rsidR="00C0557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F165B" w14:textId="77777777" w:rsidR="00F93BEA" w:rsidRPr="00BE79A2" w:rsidRDefault="00F93BEA" w:rsidP="007C6B2C">
    <w:pPr>
      <w:pStyle w:val="Footer"/>
      <w:rPr>
        <w:rFonts w:asciiTheme="majorHAnsi" w:hAnsiTheme="majorHAnsi"/>
        <w:sz w:val="22"/>
      </w:rPr>
    </w:pPr>
  </w:p>
  <w:p w14:paraId="376967F1" w14:textId="446B2371" w:rsidR="00F93BEA" w:rsidRPr="00BE79A2" w:rsidRDefault="00F93BEA" w:rsidP="009F72DE">
    <w:pPr>
      <w:pStyle w:val="Footer"/>
      <w:rPr>
        <w:rFonts w:asciiTheme="majorHAnsi" w:hAnsiTheme="majorHAnsi"/>
        <w:sz w:val="22"/>
      </w:rPr>
    </w:pPr>
    <w:r w:rsidRPr="00BE79A2">
      <w:rPr>
        <w:rFonts w:asciiTheme="majorHAnsi" w:hAnsiTheme="majorHAnsi"/>
        <w:sz w:val="22"/>
      </w:rPr>
      <w:t xml:space="preserve">Tender no.:  </w:t>
    </w:r>
    <w:r w:rsidR="00C05573" w:rsidRPr="00BE79A2">
      <w:rPr>
        <w:rFonts w:asciiTheme="majorHAnsi" w:hAnsiTheme="majorHAnsi"/>
        <w:sz w:val="22"/>
      </w:rPr>
      <w:fldChar w:fldCharType="begin"/>
    </w:r>
    <w:r w:rsidRPr="00BE79A2">
      <w:rPr>
        <w:rFonts w:asciiTheme="majorHAnsi" w:hAnsiTheme="majorHAnsi"/>
        <w:sz w:val="22"/>
      </w:rPr>
      <w:instrText xml:space="preserve"> DOCPROPERTY DocumentNo </w:instrText>
    </w:r>
    <w:r w:rsidR="00C05573" w:rsidRPr="00BE79A2">
      <w:rPr>
        <w:rFonts w:asciiTheme="majorHAnsi" w:hAnsiTheme="majorHAnsi"/>
        <w:sz w:val="22"/>
      </w:rPr>
      <w:fldChar w:fldCharType="end"/>
    </w:r>
    <w:r w:rsidRPr="00BE79A2">
      <w:rPr>
        <w:rFonts w:asciiTheme="majorHAnsi" w:hAnsiTheme="majorHAnsi"/>
        <w:sz w:val="22"/>
      </w:rPr>
      <w:t xml:space="preserve">   Rev.:  </w:t>
    </w:r>
    <w:r w:rsidR="00C05573" w:rsidRPr="00BE79A2">
      <w:rPr>
        <w:rFonts w:asciiTheme="majorHAnsi" w:hAnsiTheme="majorHAnsi"/>
        <w:sz w:val="22"/>
      </w:rPr>
      <w:fldChar w:fldCharType="begin"/>
    </w:r>
    <w:r w:rsidRPr="00BE79A2">
      <w:rPr>
        <w:rFonts w:asciiTheme="majorHAnsi" w:hAnsiTheme="majorHAnsi"/>
        <w:sz w:val="22"/>
      </w:rPr>
      <w:instrText xml:space="preserve"> DOCPROPERTY Revision </w:instrText>
    </w:r>
    <w:r w:rsidR="00C05573" w:rsidRPr="00BE79A2">
      <w:rPr>
        <w:rFonts w:asciiTheme="majorHAnsi" w:hAnsiTheme="majorHAnsi"/>
        <w:sz w:val="22"/>
      </w:rPr>
      <w:fldChar w:fldCharType="end"/>
    </w:r>
  </w:p>
  <w:p w14:paraId="61C55BF2" w14:textId="5623B432" w:rsidR="00F93BEA" w:rsidRPr="00BE79A2" w:rsidRDefault="00F93BEA" w:rsidP="009F72DE">
    <w:pPr>
      <w:pStyle w:val="Footer"/>
      <w:rPr>
        <w:rFonts w:asciiTheme="majorHAnsi" w:hAnsiTheme="majorHAnsi"/>
        <w:sz w:val="22"/>
      </w:rPr>
    </w:pPr>
    <w:r w:rsidRPr="00BE79A2">
      <w:rPr>
        <w:rFonts w:asciiTheme="majorHAnsi" w:hAnsiTheme="majorHAnsi"/>
        <w:sz w:val="22"/>
      </w:rPr>
      <w:t xml:space="preserve">Date:  </w:t>
    </w:r>
    <w:r w:rsidR="00C05573" w:rsidRPr="00BE79A2">
      <w:rPr>
        <w:rFonts w:asciiTheme="majorHAnsi" w:hAnsiTheme="majorHAnsi"/>
        <w:sz w:val="22"/>
      </w:rPr>
      <w:fldChar w:fldCharType="begin"/>
    </w:r>
    <w:r w:rsidRPr="00BE79A2">
      <w:rPr>
        <w:rFonts w:asciiTheme="majorHAnsi" w:hAnsiTheme="majorHAnsi"/>
        <w:sz w:val="22"/>
      </w:rPr>
      <w:instrText xml:space="preserve"> DOCPROPERTY DocumentDate </w:instrText>
    </w:r>
    <w:r w:rsidR="00C05573" w:rsidRPr="00BE79A2">
      <w:rPr>
        <w:rFonts w:asciiTheme="majorHAnsi" w:hAnsiTheme="majorHAnsi"/>
        <w:sz w:val="22"/>
      </w:rPr>
      <w:fldChar w:fldCharType="separate"/>
    </w:r>
    <w:r w:rsidR="009C76A0">
      <w:rPr>
        <w:rFonts w:asciiTheme="majorHAnsi" w:hAnsiTheme="majorHAnsi"/>
        <w:sz w:val="22"/>
      </w:rPr>
      <w:t>28 July 2020</w:t>
    </w:r>
    <w:r w:rsidR="00C05573" w:rsidRPr="00BE79A2">
      <w:rPr>
        <w:rFonts w:asciiTheme="majorHAnsi" w:hAnsiTheme="majorHAns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AD37B" w14:textId="77777777" w:rsidR="000F2007" w:rsidRDefault="000F2007" w:rsidP="000E05AF">
      <w:r>
        <w:separator/>
      </w:r>
    </w:p>
  </w:footnote>
  <w:footnote w:type="continuationSeparator" w:id="0">
    <w:p w14:paraId="727D6DC4" w14:textId="77777777" w:rsidR="000F2007" w:rsidRDefault="000F2007" w:rsidP="000E0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72AD1" w14:textId="77777777" w:rsidR="00665459" w:rsidRDefault="00665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17AAB" w14:textId="5C2380BC" w:rsidR="00F93BEA" w:rsidRDefault="006C73C7" w:rsidP="00E51EC8">
    <w:pPr>
      <w:pStyle w:val="Header"/>
      <w:spacing w:line="330" w:lineRule="atLeast"/>
      <w:jc w:val="right"/>
    </w:pPr>
    <w:r w:rsidRPr="005F39F0">
      <w:rPr>
        <w:rFonts w:asciiTheme="majorHAnsi" w:hAnsiTheme="majorHAnsi"/>
        <w:noProof/>
        <w:color w:val="3B8EDE" w:themeColor="background2"/>
        <w:sz w:val="29"/>
        <w:lang w:val="nb-NO" w:eastAsia="nb-NO"/>
      </w:rPr>
      <w:drawing>
        <wp:anchor distT="0" distB="0" distL="114300" distR="114300" simplePos="0" relativeHeight="251660288" behindDoc="0" locked="0" layoutInCell="1" allowOverlap="1" wp14:anchorId="20AF5631" wp14:editId="018A647B">
          <wp:simplePos x="0" y="0"/>
          <wp:positionH relativeFrom="page">
            <wp:posOffset>224790</wp:posOffset>
          </wp:positionH>
          <wp:positionV relativeFrom="page">
            <wp:posOffset>180975</wp:posOffset>
          </wp:positionV>
          <wp:extent cx="1696085" cy="1007745"/>
          <wp:effectExtent l="0" t="0" r="0" b="0"/>
          <wp:wrapSquare wrapText="bothSides"/>
          <wp:docPr id="5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RConsulting_BlueRGB_PositiveboxL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6085" cy="10077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52BEE">
      <w:rPr>
        <w:rFonts w:asciiTheme="majorHAnsi" w:hAnsiTheme="majorHAnsi"/>
        <w:noProof/>
        <w:color w:val="3B8EDE" w:themeColor="background2"/>
        <w:sz w:val="29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3D6B85" wp14:editId="0FE19526">
              <wp:simplePos x="0" y="0"/>
              <wp:positionH relativeFrom="column">
                <wp:posOffset>4004945</wp:posOffset>
              </wp:positionH>
              <wp:positionV relativeFrom="paragraph">
                <wp:posOffset>78105</wp:posOffset>
              </wp:positionV>
              <wp:extent cx="2296795" cy="51435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79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E051C1" w14:textId="77777777" w:rsidR="00E51EC8" w:rsidRPr="005F39F0" w:rsidRDefault="00E51EC8" w:rsidP="00E51EC8">
                          <w:pPr>
                            <w:pStyle w:val="Header"/>
                            <w:spacing w:line="330" w:lineRule="atLeast"/>
                            <w:jc w:val="right"/>
                            <w:rPr>
                              <w:rFonts w:asciiTheme="majorHAnsi" w:hAnsiTheme="majorHAnsi"/>
                              <w:color w:val="3B8EDE" w:themeColor="background2"/>
                              <w:sz w:val="29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3B8EDE" w:themeColor="background2"/>
                              <w:sz w:val="29"/>
                            </w:rPr>
                            <w:t xml:space="preserve">Working </w:t>
                          </w:r>
                          <w:r w:rsidRPr="005F39F0">
                            <w:rPr>
                              <w:rFonts w:asciiTheme="majorHAnsi" w:hAnsiTheme="majorHAnsi"/>
                              <w:color w:val="3B8EDE" w:themeColor="background2"/>
                              <w:sz w:val="29"/>
                            </w:rPr>
                            <w:t>together</w:t>
                          </w:r>
                        </w:p>
                        <w:p w14:paraId="75AD4CF3" w14:textId="77777777" w:rsidR="00E51EC8" w:rsidRPr="00C864BB" w:rsidRDefault="00E51EC8" w:rsidP="00E51EC8">
                          <w:pPr>
                            <w:pStyle w:val="Header"/>
                            <w:spacing w:line="330" w:lineRule="atLeast"/>
                            <w:jc w:val="right"/>
                            <w:rPr>
                              <w:rFonts w:asciiTheme="majorHAnsi" w:hAnsiTheme="majorHAnsi"/>
                              <w:color w:val="3B8EDE" w:themeColor="background2"/>
                              <w:sz w:val="29"/>
                            </w:rPr>
                          </w:pPr>
                          <w:r w:rsidRPr="005F39F0">
                            <w:rPr>
                              <w:rFonts w:asciiTheme="majorHAnsi" w:hAnsiTheme="majorHAnsi"/>
                              <w:color w:val="3B8EDE" w:themeColor="background2"/>
                              <w:sz w:val="29"/>
                            </w:rPr>
                            <w:t>for a safer world</w:t>
                          </w:r>
                        </w:p>
                        <w:p w14:paraId="146DFF70" w14:textId="77777777" w:rsidR="00E51EC8" w:rsidRDefault="00E51EC8" w:rsidP="00E51EC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3D6B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15.35pt;margin-top:6.15pt;width:180.85pt;height:40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" filled="f" stroked="f">
              <v:textbox>
                <w:txbxContent>
                  <w:p w14:paraId="61E051C1" w14:textId="77777777" w:rsidR="00E51EC8" w:rsidRPr="005F39F0" w:rsidRDefault="00E51EC8" w:rsidP="00E51EC8">
                    <w:pPr>
                      <w:pStyle w:val="Header"/>
                      <w:spacing w:line="330" w:lineRule="atLeast"/>
                      <w:jc w:val="right"/>
                      <w:rPr>
                        <w:rFonts w:asciiTheme="majorHAnsi" w:hAnsiTheme="majorHAnsi"/>
                        <w:color w:val="3B8EDE" w:themeColor="background2"/>
                        <w:sz w:val="29"/>
                      </w:rPr>
                    </w:pPr>
                    <w:r>
                      <w:rPr>
                        <w:rFonts w:asciiTheme="majorHAnsi" w:hAnsiTheme="majorHAnsi"/>
                        <w:color w:val="3B8EDE" w:themeColor="background2"/>
                        <w:sz w:val="29"/>
                      </w:rPr>
                      <w:t xml:space="preserve">Working </w:t>
                    </w:r>
                    <w:r w:rsidRPr="005F39F0">
                      <w:rPr>
                        <w:rFonts w:asciiTheme="majorHAnsi" w:hAnsiTheme="majorHAnsi"/>
                        <w:color w:val="3B8EDE" w:themeColor="background2"/>
                        <w:sz w:val="29"/>
                      </w:rPr>
                      <w:t>together</w:t>
                    </w:r>
                  </w:p>
                  <w:p w14:paraId="75AD4CF3" w14:textId="77777777" w:rsidR="00E51EC8" w:rsidRPr="00C864BB" w:rsidRDefault="00E51EC8" w:rsidP="00E51EC8">
                    <w:pPr>
                      <w:pStyle w:val="Header"/>
                      <w:spacing w:line="330" w:lineRule="atLeast"/>
                      <w:jc w:val="right"/>
                      <w:rPr>
                        <w:rFonts w:asciiTheme="majorHAnsi" w:hAnsiTheme="majorHAnsi"/>
                        <w:color w:val="3B8EDE" w:themeColor="background2"/>
                        <w:sz w:val="29"/>
                      </w:rPr>
                    </w:pPr>
                    <w:r w:rsidRPr="005F39F0">
                      <w:rPr>
                        <w:rFonts w:asciiTheme="majorHAnsi" w:hAnsiTheme="majorHAnsi"/>
                        <w:color w:val="3B8EDE" w:themeColor="background2"/>
                        <w:sz w:val="29"/>
                      </w:rPr>
                      <w:t>for a safer world</w:t>
                    </w:r>
                  </w:p>
                  <w:p w14:paraId="146DFF70" w14:textId="77777777" w:rsidR="00E51EC8" w:rsidRDefault="00E51EC8" w:rsidP="00E51EC8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F099A" w14:textId="77777777" w:rsidR="00F93BEA" w:rsidRPr="005F39F0" w:rsidRDefault="00F93BEA" w:rsidP="00C9743B">
    <w:pPr>
      <w:pStyle w:val="Header"/>
      <w:spacing w:line="330" w:lineRule="atLeast"/>
      <w:jc w:val="right"/>
      <w:rPr>
        <w:rFonts w:asciiTheme="majorHAnsi" w:hAnsiTheme="majorHAnsi"/>
        <w:color w:val="3B8EDE" w:themeColor="background2"/>
        <w:sz w:val="29"/>
      </w:rPr>
    </w:pPr>
    <w:r w:rsidRPr="005F39F0">
      <w:rPr>
        <w:rFonts w:asciiTheme="majorHAnsi" w:hAnsiTheme="majorHAnsi"/>
        <w:noProof/>
        <w:color w:val="3B8EDE" w:themeColor="background2"/>
        <w:sz w:val="29"/>
        <w:lang w:val="nb-NO" w:eastAsia="nb-NO"/>
      </w:rPr>
      <w:drawing>
        <wp:anchor distT="0" distB="0" distL="114300" distR="114300" simplePos="0" relativeHeight="251658240" behindDoc="0" locked="0" layoutInCell="1" allowOverlap="1" wp14:anchorId="1052A6EF" wp14:editId="4DDAE718">
          <wp:simplePos x="0" y="0"/>
          <wp:positionH relativeFrom="page">
            <wp:posOffset>171450</wp:posOffset>
          </wp:positionH>
          <wp:positionV relativeFrom="page">
            <wp:posOffset>180340</wp:posOffset>
          </wp:positionV>
          <wp:extent cx="2260800" cy="1008000"/>
          <wp:effectExtent l="0" t="0" r="0" b="0"/>
          <wp:wrapSquare wrapText="bothSides"/>
          <wp:docPr id="3" name="Picture 8" descr="LRConsulting_BlueRGB_Positivebox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RConsulting_BlueRGB_PositiveboxL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33"/>
                  <a:stretch/>
                </pic:blipFill>
                <pic:spPr bwMode="auto">
                  <a:xfrm>
                    <a:off x="0" y="0"/>
                    <a:ext cx="22608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5F39F0">
      <w:rPr>
        <w:rFonts w:asciiTheme="majorHAnsi" w:hAnsiTheme="majorHAnsi"/>
        <w:color w:val="3B8EDE" w:themeColor="background2"/>
        <w:sz w:val="29"/>
      </w:rPr>
      <w:t>Working together</w:t>
    </w:r>
  </w:p>
  <w:p w14:paraId="7EF046F0" w14:textId="77777777" w:rsidR="00F93BEA" w:rsidRPr="005F39F0" w:rsidRDefault="00F93BEA" w:rsidP="00C9743B">
    <w:pPr>
      <w:pStyle w:val="Header"/>
      <w:spacing w:line="330" w:lineRule="atLeast"/>
      <w:jc w:val="right"/>
      <w:rPr>
        <w:rFonts w:asciiTheme="majorHAnsi" w:hAnsiTheme="majorHAnsi"/>
        <w:color w:val="3B8EDE" w:themeColor="background2"/>
        <w:sz w:val="29"/>
      </w:rPr>
    </w:pPr>
    <w:r w:rsidRPr="005F39F0">
      <w:rPr>
        <w:rFonts w:asciiTheme="majorHAnsi" w:hAnsiTheme="majorHAnsi"/>
        <w:color w:val="3B8EDE" w:themeColor="background2"/>
        <w:sz w:val="29"/>
      </w:rPr>
      <w:t>for a safer world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BA00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1204E"/>
    <w:multiLevelType w:val="hybridMultilevel"/>
    <w:tmpl w:val="B1E427EE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030A3792"/>
    <w:multiLevelType w:val="multilevel"/>
    <w:tmpl w:val="F9AA91EC"/>
    <w:numStyleLink w:val="ListBullets"/>
  </w:abstractNum>
  <w:abstractNum w:abstractNumId="3" w15:restartNumberingAfterBreak="0">
    <w:nsid w:val="031A23CB"/>
    <w:multiLevelType w:val="multilevel"/>
    <w:tmpl w:val="AC5858FA"/>
    <w:lvl w:ilvl="0">
      <w:start w:val="1"/>
      <w:numFmt w:val="bullet"/>
      <w:lvlText w:val=""/>
      <w:lvlJc w:val="left"/>
      <w:pPr>
        <w:ind w:left="369" w:hanging="36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38" w:hanging="369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107" w:hanging="369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76" w:hanging="369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"/>
      <w:lvlJc w:val="left"/>
      <w:pPr>
        <w:ind w:left="1845" w:hanging="369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21" w:hanging="369"/>
      </w:pPr>
      <w:rPr>
        <w:rFonts w:hint="default"/>
      </w:rPr>
    </w:lvl>
  </w:abstractNum>
  <w:abstractNum w:abstractNumId="4" w15:restartNumberingAfterBreak="0">
    <w:nsid w:val="03795D7F"/>
    <w:multiLevelType w:val="multilevel"/>
    <w:tmpl w:val="8B24643C"/>
    <w:styleLink w:val="TableListCharacter"/>
    <w:lvl w:ilvl="0">
      <w:start w:val="1"/>
      <w:numFmt w:val="upperLett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5" w15:restartNumberingAfterBreak="0">
    <w:nsid w:val="03906D39"/>
    <w:multiLevelType w:val="multilevel"/>
    <w:tmpl w:val="F9AA91EC"/>
    <w:numStyleLink w:val="ListBullets"/>
  </w:abstractNum>
  <w:abstractNum w:abstractNumId="6" w15:restartNumberingAfterBreak="0">
    <w:nsid w:val="03B56ECA"/>
    <w:multiLevelType w:val="multilevel"/>
    <w:tmpl w:val="91FE691A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8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7" w:hanging="36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76" w:hanging="36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45" w:hanging="36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21" w:hanging="369"/>
      </w:pPr>
      <w:rPr>
        <w:rFonts w:hint="default"/>
      </w:rPr>
    </w:lvl>
  </w:abstractNum>
  <w:abstractNum w:abstractNumId="7" w15:restartNumberingAfterBreak="0">
    <w:nsid w:val="05EA07A3"/>
    <w:multiLevelType w:val="multilevel"/>
    <w:tmpl w:val="F9AA91EC"/>
    <w:numStyleLink w:val="ListBullets"/>
  </w:abstractNum>
  <w:abstractNum w:abstractNumId="8" w15:restartNumberingAfterBreak="0">
    <w:nsid w:val="05F40B1C"/>
    <w:multiLevelType w:val="multilevel"/>
    <w:tmpl w:val="ED2655EC"/>
    <w:lvl w:ilvl="0">
      <w:start w:val="1"/>
      <w:numFmt w:val="decimal"/>
      <w:lvlText w:val="%1."/>
      <w:lvlJc w:val="left"/>
      <w:pPr>
        <w:ind w:left="1094" w:hanging="357"/>
      </w:pPr>
      <w:rPr>
        <w:rFonts w:hint="default"/>
      </w:rPr>
    </w:lvl>
    <w:lvl w:ilvl="1">
      <w:start w:val="1"/>
      <w:numFmt w:val="upperRoman"/>
      <w:lvlText w:val="%2"/>
      <w:lvlJc w:val="left"/>
      <w:pPr>
        <w:ind w:left="1451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80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7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3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50" w:hanging="357"/>
      </w:pPr>
      <w:rPr>
        <w:rFonts w:hint="default"/>
      </w:rPr>
    </w:lvl>
  </w:abstractNum>
  <w:abstractNum w:abstractNumId="9" w15:restartNumberingAfterBreak="0">
    <w:nsid w:val="06261BDD"/>
    <w:multiLevelType w:val="hybridMultilevel"/>
    <w:tmpl w:val="EB26A204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0A6750E2"/>
    <w:multiLevelType w:val="multilevel"/>
    <w:tmpl w:val="0ADABBF8"/>
    <w:lvl w:ilvl="0">
      <w:start w:val="1"/>
      <w:numFmt w:val="decimal"/>
      <w:pStyle w:val="TableListNumb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8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7" w:hanging="36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76" w:hanging="36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45" w:hanging="36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21" w:hanging="369"/>
      </w:pPr>
      <w:rPr>
        <w:rFonts w:hint="default"/>
      </w:rPr>
    </w:lvl>
  </w:abstractNum>
  <w:abstractNum w:abstractNumId="11" w15:restartNumberingAfterBreak="0">
    <w:nsid w:val="0EFE6630"/>
    <w:multiLevelType w:val="hybridMultilevel"/>
    <w:tmpl w:val="167C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77F92"/>
    <w:multiLevelType w:val="multilevel"/>
    <w:tmpl w:val="F9AA91EC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568"/>
        </w:tabs>
        <w:ind w:left="936" w:hanging="368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1474"/>
        </w:tabs>
        <w:ind w:left="1843" w:hanging="369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843"/>
        </w:tabs>
        <w:ind w:left="2211" w:hanging="368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o"/>
      <w:lvlJc w:val="left"/>
      <w:pPr>
        <w:tabs>
          <w:tab w:val="num" w:pos="2211"/>
        </w:tabs>
        <w:ind w:left="2580" w:hanging="369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45" w:hanging="369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21" w:hanging="369"/>
      </w:pPr>
      <w:rPr>
        <w:rFonts w:hint="default"/>
      </w:rPr>
    </w:lvl>
  </w:abstractNum>
  <w:abstractNum w:abstractNumId="13" w15:restartNumberingAfterBreak="0">
    <w:nsid w:val="0FE73CE4"/>
    <w:multiLevelType w:val="multilevel"/>
    <w:tmpl w:val="F9AA91EC"/>
    <w:numStyleLink w:val="ListBullets"/>
  </w:abstractNum>
  <w:abstractNum w:abstractNumId="14" w15:restartNumberingAfterBreak="0">
    <w:nsid w:val="10A70932"/>
    <w:multiLevelType w:val="multilevel"/>
    <w:tmpl w:val="D40A26A4"/>
    <w:lvl w:ilvl="0">
      <w:start w:val="1"/>
      <w:numFmt w:val="bullet"/>
      <w:lvlText w:val=""/>
      <w:lvlJc w:val="left"/>
      <w:pPr>
        <w:ind w:left="1094" w:hanging="357"/>
      </w:pPr>
      <w:rPr>
        <w:rFonts w:ascii="Symbol" w:hAnsi="Symbol" w:hint="default"/>
      </w:rPr>
    </w:lvl>
    <w:lvl w:ilvl="1">
      <w:start w:val="1"/>
      <w:numFmt w:val="upperRoman"/>
      <w:lvlText w:val="%2"/>
      <w:lvlJc w:val="left"/>
      <w:pPr>
        <w:ind w:left="1451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80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7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3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50" w:hanging="357"/>
      </w:pPr>
      <w:rPr>
        <w:rFonts w:hint="default"/>
      </w:rPr>
    </w:lvl>
  </w:abstractNum>
  <w:abstractNum w:abstractNumId="15" w15:restartNumberingAfterBreak="0">
    <w:nsid w:val="1DA33ABF"/>
    <w:multiLevelType w:val="multilevel"/>
    <w:tmpl w:val="8082841E"/>
    <w:lvl w:ilvl="0">
      <w:start w:val="1"/>
      <w:numFmt w:val="bullet"/>
      <w:lvlText w:val=""/>
      <w:lvlJc w:val="left"/>
      <w:pPr>
        <w:ind w:left="1094" w:hanging="357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51" w:hanging="357"/>
      </w:pPr>
      <w:rPr>
        <w:rFonts w:ascii="Courier New" w:hAnsi="Courier New" w:hint="default"/>
        <w:sz w:val="16"/>
      </w:rPr>
    </w:lvl>
    <w:lvl w:ilvl="2">
      <w:start w:val="1"/>
      <w:numFmt w:val="bullet"/>
      <w:lvlText w:val=""/>
      <w:lvlJc w:val="left"/>
      <w:pPr>
        <w:ind w:left="1808" w:hanging="357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ind w:left="2165" w:hanging="357"/>
      </w:pPr>
      <w:rPr>
        <w:rFonts w:ascii="Symbol" w:hAnsi="Symbol" w:hint="default"/>
        <w:sz w:val="16"/>
      </w:rPr>
    </w:lvl>
    <w:lvl w:ilvl="4">
      <w:start w:val="1"/>
      <w:numFmt w:val="bullet"/>
      <w:lvlText w:val="o"/>
      <w:lvlJc w:val="left"/>
      <w:pPr>
        <w:ind w:left="2522" w:hanging="357"/>
      </w:pPr>
      <w:rPr>
        <w:rFonts w:ascii="Courier New" w:hAnsi="Courier New" w:hint="default"/>
        <w:sz w:val="16"/>
      </w:rPr>
    </w:lvl>
    <w:lvl w:ilvl="5">
      <w:start w:val="1"/>
      <w:numFmt w:val="none"/>
      <w:lvlText w:val=""/>
      <w:lvlJc w:val="left"/>
      <w:pPr>
        <w:ind w:left="2879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323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593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950" w:hanging="357"/>
      </w:pPr>
      <w:rPr>
        <w:rFonts w:hint="default"/>
      </w:rPr>
    </w:lvl>
  </w:abstractNum>
  <w:abstractNum w:abstractNumId="16" w15:restartNumberingAfterBreak="0">
    <w:nsid w:val="1E2C3FAA"/>
    <w:multiLevelType w:val="multilevel"/>
    <w:tmpl w:val="ADA4154C"/>
    <w:lvl w:ilvl="0">
      <w:start w:val="1"/>
      <w:numFmt w:val="decimal"/>
      <w:lvlText w:val="%1."/>
      <w:lvlJc w:val="left"/>
      <w:pPr>
        <w:ind w:left="1094" w:hanging="357"/>
      </w:pPr>
      <w:rPr>
        <w:rFonts w:hint="default"/>
      </w:rPr>
    </w:lvl>
    <w:lvl w:ilvl="1">
      <w:start w:val="1"/>
      <w:numFmt w:val="upperRoman"/>
      <w:lvlText w:val="%2"/>
      <w:lvlJc w:val="left"/>
      <w:pPr>
        <w:ind w:left="1451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80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7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3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50" w:hanging="357"/>
      </w:pPr>
      <w:rPr>
        <w:rFonts w:hint="default"/>
      </w:rPr>
    </w:lvl>
  </w:abstractNum>
  <w:abstractNum w:abstractNumId="17" w15:restartNumberingAfterBreak="0">
    <w:nsid w:val="260E3285"/>
    <w:multiLevelType w:val="hybridMultilevel"/>
    <w:tmpl w:val="A5568298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2961220D"/>
    <w:multiLevelType w:val="multilevel"/>
    <w:tmpl w:val="475E4B8C"/>
    <w:numStyleLink w:val="ListNumbers"/>
  </w:abstractNum>
  <w:abstractNum w:abstractNumId="19" w15:restartNumberingAfterBreak="0">
    <w:nsid w:val="2AD1417A"/>
    <w:multiLevelType w:val="multilevel"/>
    <w:tmpl w:val="94D671E6"/>
    <w:numStyleLink w:val="TableListNumbers"/>
  </w:abstractNum>
  <w:abstractNum w:abstractNumId="20" w15:restartNumberingAfterBreak="0">
    <w:nsid w:val="303A6442"/>
    <w:multiLevelType w:val="multilevel"/>
    <w:tmpl w:val="9D38F300"/>
    <w:numStyleLink w:val="TableListBullets"/>
  </w:abstractNum>
  <w:abstractNum w:abstractNumId="21" w15:restartNumberingAfterBreak="0">
    <w:nsid w:val="31484784"/>
    <w:multiLevelType w:val="multilevel"/>
    <w:tmpl w:val="3A9A78F4"/>
    <w:styleLink w:val="ListCharacters"/>
    <w:lvl w:ilvl="0">
      <w:start w:val="1"/>
      <w:numFmt w:val="upperLetter"/>
      <w:pStyle w:val="ListCharacterUpperCase"/>
      <w:lvlText w:val="%1."/>
      <w:lvlJc w:val="left"/>
      <w:pPr>
        <w:ind w:left="738" w:hanging="369"/>
      </w:pPr>
      <w:rPr>
        <w:rFonts w:hint="default"/>
      </w:rPr>
    </w:lvl>
    <w:lvl w:ilvl="1">
      <w:start w:val="1"/>
      <w:numFmt w:val="lowerLetter"/>
      <w:pStyle w:val="ListCharacterLowerCase"/>
      <w:lvlText w:val="%2)"/>
      <w:lvlJc w:val="left"/>
      <w:pPr>
        <w:ind w:left="1107" w:hanging="36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76" w:hanging="36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45" w:hanging="36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14" w:hanging="36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3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2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21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90" w:hanging="369"/>
      </w:pPr>
      <w:rPr>
        <w:rFonts w:hint="default"/>
      </w:rPr>
    </w:lvl>
  </w:abstractNum>
  <w:abstractNum w:abstractNumId="22" w15:restartNumberingAfterBreak="0">
    <w:nsid w:val="32B749D0"/>
    <w:multiLevelType w:val="hybridMultilevel"/>
    <w:tmpl w:val="0C28A968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3" w15:restartNumberingAfterBreak="0">
    <w:nsid w:val="3C4E4D66"/>
    <w:multiLevelType w:val="multilevel"/>
    <w:tmpl w:val="3440F6CA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8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7" w:hanging="36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76" w:hanging="36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45" w:hanging="36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21" w:hanging="369"/>
      </w:pPr>
      <w:rPr>
        <w:rFonts w:hint="default"/>
      </w:rPr>
    </w:lvl>
  </w:abstractNum>
  <w:abstractNum w:abstractNumId="24" w15:restartNumberingAfterBreak="0">
    <w:nsid w:val="3F2F2143"/>
    <w:multiLevelType w:val="multilevel"/>
    <w:tmpl w:val="475E4B8C"/>
    <w:numStyleLink w:val="ListNumbers"/>
  </w:abstractNum>
  <w:abstractNum w:abstractNumId="25" w15:restartNumberingAfterBreak="0">
    <w:nsid w:val="417E3E29"/>
    <w:multiLevelType w:val="hybridMultilevel"/>
    <w:tmpl w:val="2440260A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464F7EFC"/>
    <w:multiLevelType w:val="multilevel"/>
    <w:tmpl w:val="F9AA91EC"/>
    <w:numStyleLink w:val="ListBullets"/>
  </w:abstractNum>
  <w:abstractNum w:abstractNumId="27" w15:restartNumberingAfterBreak="0">
    <w:nsid w:val="46C83685"/>
    <w:multiLevelType w:val="multilevel"/>
    <w:tmpl w:val="3A9A78F4"/>
    <w:numStyleLink w:val="ListCharacters"/>
  </w:abstractNum>
  <w:abstractNum w:abstractNumId="28" w15:restartNumberingAfterBreak="0">
    <w:nsid w:val="46D52F9C"/>
    <w:multiLevelType w:val="multilevel"/>
    <w:tmpl w:val="475E4B8C"/>
    <w:styleLink w:val="ListNumbers"/>
    <w:lvl w:ilvl="0">
      <w:start w:val="1"/>
      <w:numFmt w:val="decimal"/>
      <w:lvlText w:val="%1."/>
      <w:lvlJc w:val="left"/>
      <w:pPr>
        <w:tabs>
          <w:tab w:val="num" w:pos="1077"/>
        </w:tabs>
        <w:ind w:left="1474" w:hanging="397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1474"/>
        </w:tabs>
        <w:ind w:left="1843" w:hanging="369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2041"/>
        </w:tabs>
        <w:ind w:left="2041" w:hanging="19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29" w15:restartNumberingAfterBreak="0">
    <w:nsid w:val="4ADE7E59"/>
    <w:multiLevelType w:val="multilevel"/>
    <w:tmpl w:val="475E4B8C"/>
    <w:numStyleLink w:val="ListNumbers"/>
  </w:abstractNum>
  <w:abstractNum w:abstractNumId="30" w15:restartNumberingAfterBreak="0">
    <w:nsid w:val="4B9F561E"/>
    <w:multiLevelType w:val="hybridMultilevel"/>
    <w:tmpl w:val="F91A0EDA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 w15:restartNumberingAfterBreak="0">
    <w:nsid w:val="52E977BE"/>
    <w:multiLevelType w:val="multilevel"/>
    <w:tmpl w:val="9D38F300"/>
    <w:numStyleLink w:val="TableListBullets"/>
  </w:abstractNum>
  <w:abstractNum w:abstractNumId="32" w15:restartNumberingAfterBreak="0">
    <w:nsid w:val="5307017A"/>
    <w:multiLevelType w:val="multilevel"/>
    <w:tmpl w:val="94D671E6"/>
    <w:numStyleLink w:val="TableListNumbers"/>
  </w:abstractNum>
  <w:abstractNum w:abstractNumId="33" w15:restartNumberingAfterBreak="0">
    <w:nsid w:val="53470987"/>
    <w:multiLevelType w:val="multilevel"/>
    <w:tmpl w:val="ED36BF1C"/>
    <w:lvl w:ilvl="0">
      <w:start w:val="1"/>
      <w:numFmt w:val="upperLetter"/>
      <w:pStyle w:val="ListContinue"/>
      <w:lvlText w:val="%1."/>
      <w:lvlJc w:val="left"/>
      <w:pPr>
        <w:ind w:left="1094" w:hanging="357"/>
      </w:pPr>
      <w:rPr>
        <w:rFonts w:hint="default"/>
      </w:rPr>
    </w:lvl>
    <w:lvl w:ilvl="1">
      <w:start w:val="1"/>
      <w:numFmt w:val="lowerLetter"/>
      <w:pStyle w:val="ListContinue2"/>
      <w:lvlText w:val="%2."/>
      <w:lvlJc w:val="left"/>
      <w:pPr>
        <w:ind w:left="1451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1808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2165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522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879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323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593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950" w:hanging="357"/>
      </w:pPr>
      <w:rPr>
        <w:rFonts w:hint="default"/>
      </w:rPr>
    </w:lvl>
  </w:abstractNum>
  <w:abstractNum w:abstractNumId="34" w15:restartNumberingAfterBreak="0">
    <w:nsid w:val="53C56941"/>
    <w:multiLevelType w:val="multilevel"/>
    <w:tmpl w:val="07A83146"/>
    <w:lvl w:ilvl="0">
      <w:start w:val="1"/>
      <w:numFmt w:val="decimal"/>
      <w:pStyle w:val="AgreementH1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77B5F35"/>
    <w:multiLevelType w:val="multilevel"/>
    <w:tmpl w:val="8B24643C"/>
    <w:lvl w:ilvl="0">
      <w:start w:val="1"/>
      <w:numFmt w:val="upperLetter"/>
      <w:pStyle w:val="TableListCharacterUpperCase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lowerLetter"/>
      <w:pStyle w:val="TableListCharacterLowerCase"/>
      <w:lvlText w:val="%2)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36" w15:restartNumberingAfterBreak="0">
    <w:nsid w:val="59F021F7"/>
    <w:multiLevelType w:val="multilevel"/>
    <w:tmpl w:val="94D671E6"/>
    <w:styleLink w:val="TableListNumbers"/>
    <w:lvl w:ilvl="0">
      <w:start w:val="1"/>
      <w:numFmt w:val="decimal"/>
      <w:pStyle w:val="ListNumb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737"/>
        </w:tabs>
        <w:ind w:left="738" w:hanging="369"/>
      </w:pPr>
      <w:rPr>
        <w:rFonts w:hint="default"/>
      </w:rPr>
    </w:lvl>
    <w:lvl w:ilvl="2">
      <w:start w:val="1"/>
      <w:numFmt w:val="lowerRoman"/>
      <w:pStyle w:val="TableListNumber3"/>
      <w:lvlText w:val="%3."/>
      <w:lvlJc w:val="left"/>
      <w:pPr>
        <w:ind w:left="1107" w:hanging="369"/>
      </w:pPr>
      <w:rPr>
        <w:rFonts w:hint="default"/>
      </w:rPr>
    </w:lvl>
    <w:lvl w:ilvl="3">
      <w:start w:val="1"/>
      <w:numFmt w:val="none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hanging="369"/>
      </w:pPr>
      <w:rPr>
        <w:rFonts w:hint="default"/>
      </w:rPr>
    </w:lvl>
  </w:abstractNum>
  <w:abstractNum w:abstractNumId="37" w15:restartNumberingAfterBreak="0">
    <w:nsid w:val="5C190486"/>
    <w:multiLevelType w:val="multilevel"/>
    <w:tmpl w:val="9D38F300"/>
    <w:styleLink w:val="TableListBullets"/>
    <w:lvl w:ilvl="0">
      <w:start w:val="1"/>
      <w:numFmt w:val="bullet"/>
      <w:pStyle w:val="TableListBullet"/>
      <w:lvlText w:val=""/>
      <w:lvlJc w:val="left"/>
      <w:pPr>
        <w:ind w:left="369" w:hanging="369"/>
      </w:pPr>
      <w:rPr>
        <w:rFonts w:ascii="Symbol" w:hAnsi="Symbol" w:hint="default"/>
      </w:rPr>
    </w:lvl>
    <w:lvl w:ilvl="1">
      <w:start w:val="1"/>
      <w:numFmt w:val="bullet"/>
      <w:pStyle w:val="TableListBullet2"/>
      <w:lvlText w:val="o"/>
      <w:lvlJc w:val="left"/>
      <w:pPr>
        <w:ind w:left="738" w:hanging="369"/>
      </w:pPr>
      <w:rPr>
        <w:rFonts w:ascii="Courier New" w:hAnsi="Courier New" w:hint="default"/>
      </w:rPr>
    </w:lvl>
    <w:lvl w:ilvl="2">
      <w:start w:val="1"/>
      <w:numFmt w:val="bullet"/>
      <w:pStyle w:val="TableListBullet3"/>
      <w:lvlText w:val=""/>
      <w:lvlJc w:val="left"/>
      <w:pPr>
        <w:ind w:left="1107" w:hanging="369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76" w:hanging="369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45" w:hanging="369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hanging="369"/>
      </w:pPr>
      <w:rPr>
        <w:rFonts w:hint="default"/>
      </w:rPr>
    </w:lvl>
  </w:abstractNum>
  <w:abstractNum w:abstractNumId="38" w15:restartNumberingAfterBreak="0">
    <w:nsid w:val="67613EA4"/>
    <w:multiLevelType w:val="multilevel"/>
    <w:tmpl w:val="AAB0C042"/>
    <w:lvl w:ilvl="0">
      <w:start w:val="1"/>
      <w:numFmt w:val="decimal"/>
      <w:pStyle w:val="Heading1"/>
      <w:lvlText w:val="%1"/>
      <w:lvlJc w:val="left"/>
      <w:pPr>
        <w:ind w:left="3672" w:hanging="432"/>
      </w:pPr>
    </w:lvl>
    <w:lvl w:ilvl="1">
      <w:start w:val="1"/>
      <w:numFmt w:val="decimal"/>
      <w:pStyle w:val="Heading2"/>
      <w:lvlText w:val="%1.%2"/>
      <w:lvlJc w:val="left"/>
      <w:pPr>
        <w:ind w:left="3816" w:hanging="576"/>
      </w:pPr>
    </w:lvl>
    <w:lvl w:ilvl="2">
      <w:start w:val="1"/>
      <w:numFmt w:val="decimal"/>
      <w:pStyle w:val="Heading3"/>
      <w:lvlText w:val="%1.%2.%3"/>
      <w:lvlJc w:val="left"/>
      <w:pPr>
        <w:ind w:left="3960" w:hanging="720"/>
      </w:pPr>
    </w:lvl>
    <w:lvl w:ilvl="3">
      <w:start w:val="1"/>
      <w:numFmt w:val="decimal"/>
      <w:pStyle w:val="Heading4"/>
      <w:lvlText w:val="%1.%2.%3.%4"/>
      <w:lvlJc w:val="left"/>
      <w:pPr>
        <w:ind w:left="4104" w:hanging="864"/>
      </w:pPr>
    </w:lvl>
    <w:lvl w:ilvl="4">
      <w:start w:val="1"/>
      <w:numFmt w:val="decimal"/>
      <w:pStyle w:val="Heading5"/>
      <w:lvlText w:val="%1.%2.%3.%4.%5"/>
      <w:lvlJc w:val="left"/>
      <w:pPr>
        <w:ind w:left="4248" w:hanging="1008"/>
      </w:pPr>
    </w:lvl>
    <w:lvl w:ilvl="5">
      <w:start w:val="1"/>
      <w:numFmt w:val="decimal"/>
      <w:lvlText w:val="%1.%2.%3.%4.%5.%6"/>
      <w:lvlJc w:val="left"/>
      <w:pPr>
        <w:ind w:left="4392" w:hanging="1152"/>
      </w:pPr>
    </w:lvl>
    <w:lvl w:ilvl="6">
      <w:start w:val="1"/>
      <w:numFmt w:val="decimal"/>
      <w:lvlText w:val="%1.%2.%3.%4.%5.%6.%7"/>
      <w:lvlJc w:val="left"/>
      <w:pPr>
        <w:ind w:left="4536" w:hanging="1296"/>
      </w:pPr>
    </w:lvl>
    <w:lvl w:ilvl="7">
      <w:start w:val="1"/>
      <w:numFmt w:val="decimal"/>
      <w:lvlText w:val="%1.%2.%3.%4.%5.%6.%7.%8"/>
      <w:lvlJc w:val="left"/>
      <w:pPr>
        <w:ind w:left="4680" w:hanging="1440"/>
      </w:pPr>
    </w:lvl>
    <w:lvl w:ilvl="8">
      <w:start w:val="1"/>
      <w:numFmt w:val="decimal"/>
      <w:lvlText w:val="%1.%2.%3.%4.%5.%6.%7.%8.%9"/>
      <w:lvlJc w:val="left"/>
      <w:pPr>
        <w:ind w:left="4824" w:hanging="1584"/>
      </w:pPr>
    </w:lvl>
  </w:abstractNum>
  <w:abstractNum w:abstractNumId="39" w15:restartNumberingAfterBreak="0">
    <w:nsid w:val="6839116C"/>
    <w:multiLevelType w:val="hybridMultilevel"/>
    <w:tmpl w:val="1BD4F10A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0" w15:restartNumberingAfterBreak="0">
    <w:nsid w:val="7418121B"/>
    <w:multiLevelType w:val="hybridMultilevel"/>
    <w:tmpl w:val="961A0688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1" w15:restartNumberingAfterBreak="0">
    <w:nsid w:val="77B415C7"/>
    <w:multiLevelType w:val="hybridMultilevel"/>
    <w:tmpl w:val="63B69918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2" w15:restartNumberingAfterBreak="0">
    <w:nsid w:val="77EE2D72"/>
    <w:multiLevelType w:val="multilevel"/>
    <w:tmpl w:val="8082841E"/>
    <w:lvl w:ilvl="0">
      <w:start w:val="1"/>
      <w:numFmt w:val="bullet"/>
      <w:lvlText w:val=""/>
      <w:lvlJc w:val="left"/>
      <w:pPr>
        <w:ind w:left="1094" w:hanging="357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51" w:hanging="357"/>
      </w:pPr>
      <w:rPr>
        <w:rFonts w:ascii="Courier New" w:hAnsi="Courier New" w:hint="default"/>
        <w:sz w:val="16"/>
      </w:rPr>
    </w:lvl>
    <w:lvl w:ilvl="2">
      <w:start w:val="1"/>
      <w:numFmt w:val="bullet"/>
      <w:lvlText w:val=""/>
      <w:lvlJc w:val="left"/>
      <w:pPr>
        <w:ind w:left="1808" w:hanging="357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ind w:left="2165" w:hanging="357"/>
      </w:pPr>
      <w:rPr>
        <w:rFonts w:ascii="Symbol" w:hAnsi="Symbol" w:hint="default"/>
        <w:sz w:val="16"/>
      </w:rPr>
    </w:lvl>
    <w:lvl w:ilvl="4">
      <w:start w:val="1"/>
      <w:numFmt w:val="bullet"/>
      <w:lvlText w:val="o"/>
      <w:lvlJc w:val="left"/>
      <w:pPr>
        <w:ind w:left="2522" w:hanging="357"/>
      </w:pPr>
      <w:rPr>
        <w:rFonts w:ascii="Courier New" w:hAnsi="Courier New" w:hint="default"/>
        <w:sz w:val="16"/>
      </w:rPr>
    </w:lvl>
    <w:lvl w:ilvl="5">
      <w:start w:val="1"/>
      <w:numFmt w:val="none"/>
      <w:lvlText w:val=""/>
      <w:lvlJc w:val="left"/>
      <w:pPr>
        <w:ind w:left="2879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323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593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950" w:hanging="357"/>
      </w:pPr>
      <w:rPr>
        <w:rFonts w:hint="default"/>
      </w:rPr>
    </w:lvl>
  </w:abstractNum>
  <w:abstractNum w:abstractNumId="43" w15:restartNumberingAfterBreak="0">
    <w:nsid w:val="78094F45"/>
    <w:multiLevelType w:val="multilevel"/>
    <w:tmpl w:val="475E4B8C"/>
    <w:numStyleLink w:val="ListNumbers"/>
  </w:abstractNum>
  <w:abstractNum w:abstractNumId="44" w15:restartNumberingAfterBreak="0">
    <w:nsid w:val="7A3933E0"/>
    <w:multiLevelType w:val="hybridMultilevel"/>
    <w:tmpl w:val="248C74D4"/>
    <w:lvl w:ilvl="0" w:tplc="C7D00E98">
      <w:start w:val="1"/>
      <w:numFmt w:val="decimal"/>
      <w:pStyle w:val="Referencelist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EE2749"/>
    <w:multiLevelType w:val="hybridMultilevel"/>
    <w:tmpl w:val="663EB516"/>
    <w:lvl w:ilvl="0" w:tplc="B2FAC9D4">
      <w:numFmt w:val="bullet"/>
      <w:lvlText w:val="-"/>
      <w:lvlJc w:val="left"/>
      <w:pPr>
        <w:ind w:left="1097" w:hanging="360"/>
      </w:pPr>
      <w:rPr>
        <w:rFonts w:ascii="Frutiger LT 45 Light" w:eastAsia="Malgun Gothic" w:hAnsi="Frutiger LT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40"/>
  </w:num>
  <w:num w:numId="4">
    <w:abstractNumId w:val="39"/>
  </w:num>
  <w:num w:numId="5">
    <w:abstractNumId w:val="1"/>
  </w:num>
  <w:num w:numId="6">
    <w:abstractNumId w:val="17"/>
  </w:num>
  <w:num w:numId="7">
    <w:abstractNumId w:val="22"/>
  </w:num>
  <w:num w:numId="8">
    <w:abstractNumId w:val="25"/>
  </w:num>
  <w:num w:numId="9">
    <w:abstractNumId w:val="9"/>
  </w:num>
  <w:num w:numId="10">
    <w:abstractNumId w:val="34"/>
  </w:num>
  <w:num w:numId="11">
    <w:abstractNumId w:val="15"/>
  </w:num>
  <w:num w:numId="12">
    <w:abstractNumId w:val="33"/>
  </w:num>
  <w:num w:numId="13">
    <w:abstractNumId w:val="16"/>
  </w:num>
  <w:num w:numId="14">
    <w:abstractNumId w:val="38"/>
  </w:num>
  <w:num w:numId="15">
    <w:abstractNumId w:val="42"/>
  </w:num>
  <w:num w:numId="16">
    <w:abstractNumId w:val="12"/>
  </w:num>
  <w:num w:numId="17">
    <w:abstractNumId w:val="28"/>
  </w:num>
  <w:num w:numId="18">
    <w:abstractNumId w:val="21"/>
  </w:num>
  <w:num w:numId="19">
    <w:abstractNumId w:val="27"/>
  </w:num>
  <w:num w:numId="20">
    <w:abstractNumId w:val="3"/>
  </w:num>
  <w:num w:numId="21">
    <w:abstractNumId w:val="37"/>
  </w:num>
  <w:num w:numId="22">
    <w:abstractNumId w:val="4"/>
  </w:num>
  <w:num w:numId="23">
    <w:abstractNumId w:val="36"/>
  </w:num>
  <w:num w:numId="24">
    <w:abstractNumId w:val="6"/>
  </w:num>
  <w:num w:numId="25">
    <w:abstractNumId w:val="18"/>
  </w:num>
  <w:num w:numId="26">
    <w:abstractNumId w:val="7"/>
  </w:num>
  <w:num w:numId="27">
    <w:abstractNumId w:val="20"/>
  </w:num>
  <w:num w:numId="28">
    <w:abstractNumId w:val="35"/>
  </w:num>
  <w:num w:numId="29">
    <w:abstractNumId w:val="10"/>
  </w:num>
  <w:num w:numId="30">
    <w:abstractNumId w:val="23"/>
  </w:num>
  <w:num w:numId="31">
    <w:abstractNumId w:val="19"/>
  </w:num>
  <w:num w:numId="32">
    <w:abstractNumId w:val="26"/>
  </w:num>
  <w:num w:numId="33">
    <w:abstractNumId w:val="29"/>
  </w:num>
  <w:num w:numId="34">
    <w:abstractNumId w:val="5"/>
  </w:num>
  <w:num w:numId="35">
    <w:abstractNumId w:val="24"/>
  </w:num>
  <w:num w:numId="36">
    <w:abstractNumId w:val="32"/>
  </w:num>
  <w:num w:numId="37">
    <w:abstractNumId w:val="43"/>
  </w:num>
  <w:num w:numId="38">
    <w:abstractNumId w:val="2"/>
  </w:num>
  <w:num w:numId="39">
    <w:abstractNumId w:val="31"/>
  </w:num>
  <w:num w:numId="40">
    <w:abstractNumId w:val="41"/>
  </w:num>
  <w:num w:numId="41">
    <w:abstractNumId w:val="44"/>
  </w:num>
  <w:num w:numId="42">
    <w:abstractNumId w:val="44"/>
  </w:num>
  <w:num w:numId="43">
    <w:abstractNumId w:val="13"/>
  </w:num>
  <w:num w:numId="44">
    <w:abstractNumId w:val="14"/>
  </w:num>
  <w:num w:numId="45">
    <w:abstractNumId w:val="11"/>
  </w:num>
  <w:num w:numId="46">
    <w:abstractNumId w:val="0"/>
  </w:num>
  <w:num w:numId="47">
    <w:abstractNumId w:val="4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attachedTemplate r:id="rId1"/>
  <w:revisionView w:inkAnnotations="0"/>
  <w:defaultTabStop w:val="737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5B"/>
    <w:rsid w:val="0000008F"/>
    <w:rsid w:val="000073C7"/>
    <w:rsid w:val="00010413"/>
    <w:rsid w:val="00012370"/>
    <w:rsid w:val="00013DAD"/>
    <w:rsid w:val="00015B64"/>
    <w:rsid w:val="000253D6"/>
    <w:rsid w:val="00031AA1"/>
    <w:rsid w:val="0003483D"/>
    <w:rsid w:val="00035DD9"/>
    <w:rsid w:val="000403B3"/>
    <w:rsid w:val="000424E5"/>
    <w:rsid w:val="00042DA6"/>
    <w:rsid w:val="00043F3E"/>
    <w:rsid w:val="000452EC"/>
    <w:rsid w:val="000527FB"/>
    <w:rsid w:val="00053515"/>
    <w:rsid w:val="00063539"/>
    <w:rsid w:val="000670A4"/>
    <w:rsid w:val="00070061"/>
    <w:rsid w:val="000724CD"/>
    <w:rsid w:val="0007641C"/>
    <w:rsid w:val="00083928"/>
    <w:rsid w:val="00091810"/>
    <w:rsid w:val="00094354"/>
    <w:rsid w:val="000A496F"/>
    <w:rsid w:val="000A5237"/>
    <w:rsid w:val="000B05F9"/>
    <w:rsid w:val="000B27C6"/>
    <w:rsid w:val="000B5DDB"/>
    <w:rsid w:val="000C2B5F"/>
    <w:rsid w:val="000D237B"/>
    <w:rsid w:val="000D43F5"/>
    <w:rsid w:val="000D5865"/>
    <w:rsid w:val="000D702C"/>
    <w:rsid w:val="000E05AF"/>
    <w:rsid w:val="000E4FE6"/>
    <w:rsid w:val="000F1106"/>
    <w:rsid w:val="000F2007"/>
    <w:rsid w:val="00103E51"/>
    <w:rsid w:val="00106F9B"/>
    <w:rsid w:val="00107ADC"/>
    <w:rsid w:val="0011124E"/>
    <w:rsid w:val="00111696"/>
    <w:rsid w:val="00112C45"/>
    <w:rsid w:val="001206B3"/>
    <w:rsid w:val="00130F5C"/>
    <w:rsid w:val="001314D0"/>
    <w:rsid w:val="00142FF3"/>
    <w:rsid w:val="00146D1F"/>
    <w:rsid w:val="00153ED2"/>
    <w:rsid w:val="0015512E"/>
    <w:rsid w:val="00164BA8"/>
    <w:rsid w:val="001805F5"/>
    <w:rsid w:val="00183945"/>
    <w:rsid w:val="001909C9"/>
    <w:rsid w:val="001A15B4"/>
    <w:rsid w:val="001B1D80"/>
    <w:rsid w:val="001B2B9A"/>
    <w:rsid w:val="001B5E79"/>
    <w:rsid w:val="001C2CC7"/>
    <w:rsid w:val="001D0EC8"/>
    <w:rsid w:val="001D3559"/>
    <w:rsid w:val="001D7C4E"/>
    <w:rsid w:val="001E1A34"/>
    <w:rsid w:val="001E1E26"/>
    <w:rsid w:val="001F019F"/>
    <w:rsid w:val="001F34DB"/>
    <w:rsid w:val="001F57A0"/>
    <w:rsid w:val="00201129"/>
    <w:rsid w:val="00203425"/>
    <w:rsid w:val="002270C6"/>
    <w:rsid w:val="002303A3"/>
    <w:rsid w:val="00240290"/>
    <w:rsid w:val="002435FA"/>
    <w:rsid w:val="0024723B"/>
    <w:rsid w:val="00252ABA"/>
    <w:rsid w:val="00265AE3"/>
    <w:rsid w:val="0028053E"/>
    <w:rsid w:val="00280EB3"/>
    <w:rsid w:val="00287EA7"/>
    <w:rsid w:val="00290CE4"/>
    <w:rsid w:val="00292C3C"/>
    <w:rsid w:val="002946CF"/>
    <w:rsid w:val="00295E9E"/>
    <w:rsid w:val="002B1AF8"/>
    <w:rsid w:val="002B70A8"/>
    <w:rsid w:val="002C3860"/>
    <w:rsid w:val="002C5B63"/>
    <w:rsid w:val="002D1C18"/>
    <w:rsid w:val="002F17D7"/>
    <w:rsid w:val="002F4865"/>
    <w:rsid w:val="003076B3"/>
    <w:rsid w:val="00314A0B"/>
    <w:rsid w:val="003202FA"/>
    <w:rsid w:val="00334765"/>
    <w:rsid w:val="0035691D"/>
    <w:rsid w:val="003602D9"/>
    <w:rsid w:val="003713F6"/>
    <w:rsid w:val="00371A8C"/>
    <w:rsid w:val="00377B6A"/>
    <w:rsid w:val="003812DA"/>
    <w:rsid w:val="003A604B"/>
    <w:rsid w:val="003A6C24"/>
    <w:rsid w:val="003B0C87"/>
    <w:rsid w:val="003B3405"/>
    <w:rsid w:val="003C23F7"/>
    <w:rsid w:val="003C3CBB"/>
    <w:rsid w:val="003C4521"/>
    <w:rsid w:val="003C5478"/>
    <w:rsid w:val="003D684F"/>
    <w:rsid w:val="003E2C9E"/>
    <w:rsid w:val="003E41BE"/>
    <w:rsid w:val="003E62C8"/>
    <w:rsid w:val="003E75DE"/>
    <w:rsid w:val="003F17BE"/>
    <w:rsid w:val="004055F0"/>
    <w:rsid w:val="004075D6"/>
    <w:rsid w:val="0041213F"/>
    <w:rsid w:val="004126D5"/>
    <w:rsid w:val="00412FA0"/>
    <w:rsid w:val="00420F9E"/>
    <w:rsid w:val="0042197F"/>
    <w:rsid w:val="0042707F"/>
    <w:rsid w:val="00433CFF"/>
    <w:rsid w:val="00437737"/>
    <w:rsid w:val="00441F51"/>
    <w:rsid w:val="0045145A"/>
    <w:rsid w:val="00451BE7"/>
    <w:rsid w:val="00462D86"/>
    <w:rsid w:val="00473E15"/>
    <w:rsid w:val="00475A85"/>
    <w:rsid w:val="00477331"/>
    <w:rsid w:val="00481A82"/>
    <w:rsid w:val="00483082"/>
    <w:rsid w:val="00487085"/>
    <w:rsid w:val="004904C1"/>
    <w:rsid w:val="00491331"/>
    <w:rsid w:val="00492EF3"/>
    <w:rsid w:val="004A27C1"/>
    <w:rsid w:val="004B1AA9"/>
    <w:rsid w:val="004B5580"/>
    <w:rsid w:val="004C3CFC"/>
    <w:rsid w:val="004D68CD"/>
    <w:rsid w:val="004D789C"/>
    <w:rsid w:val="004F529A"/>
    <w:rsid w:val="005011F0"/>
    <w:rsid w:val="00506D80"/>
    <w:rsid w:val="00507991"/>
    <w:rsid w:val="00512F14"/>
    <w:rsid w:val="00515FF2"/>
    <w:rsid w:val="005171A3"/>
    <w:rsid w:val="00517EAD"/>
    <w:rsid w:val="005218A0"/>
    <w:rsid w:val="00523882"/>
    <w:rsid w:val="00523D9B"/>
    <w:rsid w:val="0053102D"/>
    <w:rsid w:val="0053331B"/>
    <w:rsid w:val="00534C1E"/>
    <w:rsid w:val="00545BA2"/>
    <w:rsid w:val="00546422"/>
    <w:rsid w:val="00555B71"/>
    <w:rsid w:val="0056645D"/>
    <w:rsid w:val="00566CD7"/>
    <w:rsid w:val="00573687"/>
    <w:rsid w:val="00584A05"/>
    <w:rsid w:val="00585DB5"/>
    <w:rsid w:val="00590D2A"/>
    <w:rsid w:val="005959FE"/>
    <w:rsid w:val="005A038E"/>
    <w:rsid w:val="005A3EEA"/>
    <w:rsid w:val="005C2D2B"/>
    <w:rsid w:val="005C3BDE"/>
    <w:rsid w:val="005C3FAD"/>
    <w:rsid w:val="005D20B2"/>
    <w:rsid w:val="005E10C4"/>
    <w:rsid w:val="005F2142"/>
    <w:rsid w:val="005F39F0"/>
    <w:rsid w:val="005F4468"/>
    <w:rsid w:val="005F69B2"/>
    <w:rsid w:val="0060399C"/>
    <w:rsid w:val="00604622"/>
    <w:rsid w:val="00614304"/>
    <w:rsid w:val="00615FA4"/>
    <w:rsid w:val="00626432"/>
    <w:rsid w:val="00634101"/>
    <w:rsid w:val="006363A0"/>
    <w:rsid w:val="0064097D"/>
    <w:rsid w:val="006419E9"/>
    <w:rsid w:val="006425AA"/>
    <w:rsid w:val="00650279"/>
    <w:rsid w:val="00653895"/>
    <w:rsid w:val="0065425A"/>
    <w:rsid w:val="00654FB8"/>
    <w:rsid w:val="0065723E"/>
    <w:rsid w:val="00661128"/>
    <w:rsid w:val="00662063"/>
    <w:rsid w:val="00665459"/>
    <w:rsid w:val="00666D5E"/>
    <w:rsid w:val="00672135"/>
    <w:rsid w:val="00674CDA"/>
    <w:rsid w:val="0067645A"/>
    <w:rsid w:val="00687E87"/>
    <w:rsid w:val="00690D98"/>
    <w:rsid w:val="0069442A"/>
    <w:rsid w:val="00697D0C"/>
    <w:rsid w:val="006A1FD6"/>
    <w:rsid w:val="006A2FF4"/>
    <w:rsid w:val="006A3942"/>
    <w:rsid w:val="006A5FE6"/>
    <w:rsid w:val="006A6712"/>
    <w:rsid w:val="006B4F8F"/>
    <w:rsid w:val="006B6ED1"/>
    <w:rsid w:val="006C0F4A"/>
    <w:rsid w:val="006C5DCF"/>
    <w:rsid w:val="006C73C7"/>
    <w:rsid w:val="006D184F"/>
    <w:rsid w:val="006D1AC3"/>
    <w:rsid w:val="006E13C1"/>
    <w:rsid w:val="006E43F4"/>
    <w:rsid w:val="006F1AA0"/>
    <w:rsid w:val="006F4530"/>
    <w:rsid w:val="006F60D9"/>
    <w:rsid w:val="00705CA6"/>
    <w:rsid w:val="00710552"/>
    <w:rsid w:val="0071059A"/>
    <w:rsid w:val="00712A2A"/>
    <w:rsid w:val="00712EF8"/>
    <w:rsid w:val="0071442B"/>
    <w:rsid w:val="0072014E"/>
    <w:rsid w:val="007213E7"/>
    <w:rsid w:val="00721893"/>
    <w:rsid w:val="00721D7C"/>
    <w:rsid w:val="00721F55"/>
    <w:rsid w:val="00731FC8"/>
    <w:rsid w:val="00732C76"/>
    <w:rsid w:val="00735EE7"/>
    <w:rsid w:val="00736AC5"/>
    <w:rsid w:val="007441A5"/>
    <w:rsid w:val="00752BEE"/>
    <w:rsid w:val="007574F2"/>
    <w:rsid w:val="007609BD"/>
    <w:rsid w:val="007645C5"/>
    <w:rsid w:val="007667DE"/>
    <w:rsid w:val="00767DDD"/>
    <w:rsid w:val="00770096"/>
    <w:rsid w:val="00776862"/>
    <w:rsid w:val="007831D2"/>
    <w:rsid w:val="0078635B"/>
    <w:rsid w:val="00787380"/>
    <w:rsid w:val="007904CD"/>
    <w:rsid w:val="00796571"/>
    <w:rsid w:val="00796AF1"/>
    <w:rsid w:val="00797E8E"/>
    <w:rsid w:val="007A2A1F"/>
    <w:rsid w:val="007A33FD"/>
    <w:rsid w:val="007A4EF8"/>
    <w:rsid w:val="007A7131"/>
    <w:rsid w:val="007B5705"/>
    <w:rsid w:val="007B6079"/>
    <w:rsid w:val="007C4E98"/>
    <w:rsid w:val="007C6B2C"/>
    <w:rsid w:val="007D0DD6"/>
    <w:rsid w:val="007E0D72"/>
    <w:rsid w:val="007F040E"/>
    <w:rsid w:val="007F6569"/>
    <w:rsid w:val="00805AF0"/>
    <w:rsid w:val="00813D8D"/>
    <w:rsid w:val="008142B1"/>
    <w:rsid w:val="00816701"/>
    <w:rsid w:val="00821205"/>
    <w:rsid w:val="00822B5A"/>
    <w:rsid w:val="00824951"/>
    <w:rsid w:val="00825354"/>
    <w:rsid w:val="00833DB4"/>
    <w:rsid w:val="00835027"/>
    <w:rsid w:val="00844B08"/>
    <w:rsid w:val="00850C90"/>
    <w:rsid w:val="00855CB9"/>
    <w:rsid w:val="008742A2"/>
    <w:rsid w:val="00875B71"/>
    <w:rsid w:val="00876DB4"/>
    <w:rsid w:val="00877D53"/>
    <w:rsid w:val="00882E16"/>
    <w:rsid w:val="00884324"/>
    <w:rsid w:val="00896ED5"/>
    <w:rsid w:val="008973E8"/>
    <w:rsid w:val="00897DE7"/>
    <w:rsid w:val="008A4D9C"/>
    <w:rsid w:val="008A6043"/>
    <w:rsid w:val="008B0E21"/>
    <w:rsid w:val="008B5DA1"/>
    <w:rsid w:val="008B6784"/>
    <w:rsid w:val="008C3531"/>
    <w:rsid w:val="008C42AE"/>
    <w:rsid w:val="008C4BD9"/>
    <w:rsid w:val="008C6945"/>
    <w:rsid w:val="008D2133"/>
    <w:rsid w:val="008D4DED"/>
    <w:rsid w:val="008E01D8"/>
    <w:rsid w:val="008F0534"/>
    <w:rsid w:val="008F24EE"/>
    <w:rsid w:val="00912E29"/>
    <w:rsid w:val="00914591"/>
    <w:rsid w:val="009169E9"/>
    <w:rsid w:val="00926B4F"/>
    <w:rsid w:val="009278FB"/>
    <w:rsid w:val="00932A3B"/>
    <w:rsid w:val="009451C8"/>
    <w:rsid w:val="009629B6"/>
    <w:rsid w:val="0096477B"/>
    <w:rsid w:val="00965BBD"/>
    <w:rsid w:val="00973902"/>
    <w:rsid w:val="00977B79"/>
    <w:rsid w:val="009801F5"/>
    <w:rsid w:val="009806C6"/>
    <w:rsid w:val="00990115"/>
    <w:rsid w:val="009904DF"/>
    <w:rsid w:val="0099138D"/>
    <w:rsid w:val="009919EE"/>
    <w:rsid w:val="009A1F98"/>
    <w:rsid w:val="009A4091"/>
    <w:rsid w:val="009A4705"/>
    <w:rsid w:val="009A75C9"/>
    <w:rsid w:val="009A771E"/>
    <w:rsid w:val="009B239B"/>
    <w:rsid w:val="009C552A"/>
    <w:rsid w:val="009C74FA"/>
    <w:rsid w:val="009C76A0"/>
    <w:rsid w:val="009D40E6"/>
    <w:rsid w:val="009D4A74"/>
    <w:rsid w:val="009E278A"/>
    <w:rsid w:val="009E3E41"/>
    <w:rsid w:val="009E7379"/>
    <w:rsid w:val="009F04F5"/>
    <w:rsid w:val="009F3DAF"/>
    <w:rsid w:val="009F5687"/>
    <w:rsid w:val="009F6C3F"/>
    <w:rsid w:val="009F72DE"/>
    <w:rsid w:val="00A0376F"/>
    <w:rsid w:val="00A07380"/>
    <w:rsid w:val="00A1145E"/>
    <w:rsid w:val="00A228BD"/>
    <w:rsid w:val="00A423A7"/>
    <w:rsid w:val="00A459E3"/>
    <w:rsid w:val="00A50B79"/>
    <w:rsid w:val="00A546A3"/>
    <w:rsid w:val="00A64710"/>
    <w:rsid w:val="00A72B19"/>
    <w:rsid w:val="00A77D13"/>
    <w:rsid w:val="00A81957"/>
    <w:rsid w:val="00A85F58"/>
    <w:rsid w:val="00A86777"/>
    <w:rsid w:val="00A867AD"/>
    <w:rsid w:val="00A973FD"/>
    <w:rsid w:val="00AA2FE6"/>
    <w:rsid w:val="00AB1BF1"/>
    <w:rsid w:val="00AB2E9D"/>
    <w:rsid w:val="00AC04A5"/>
    <w:rsid w:val="00AC6A28"/>
    <w:rsid w:val="00AD14E9"/>
    <w:rsid w:val="00AD61DF"/>
    <w:rsid w:val="00AD6530"/>
    <w:rsid w:val="00AD721D"/>
    <w:rsid w:val="00AE3CC9"/>
    <w:rsid w:val="00AE4D96"/>
    <w:rsid w:val="00AF04B6"/>
    <w:rsid w:val="00B002A3"/>
    <w:rsid w:val="00B013B6"/>
    <w:rsid w:val="00B07B19"/>
    <w:rsid w:val="00B163A2"/>
    <w:rsid w:val="00B20484"/>
    <w:rsid w:val="00B207D4"/>
    <w:rsid w:val="00B24626"/>
    <w:rsid w:val="00B304B6"/>
    <w:rsid w:val="00B32601"/>
    <w:rsid w:val="00B46D39"/>
    <w:rsid w:val="00B529D7"/>
    <w:rsid w:val="00B564D2"/>
    <w:rsid w:val="00B64F0E"/>
    <w:rsid w:val="00B65C14"/>
    <w:rsid w:val="00B74D19"/>
    <w:rsid w:val="00B75595"/>
    <w:rsid w:val="00B85850"/>
    <w:rsid w:val="00B907ED"/>
    <w:rsid w:val="00B94F2A"/>
    <w:rsid w:val="00B960AB"/>
    <w:rsid w:val="00B96AFD"/>
    <w:rsid w:val="00BA5935"/>
    <w:rsid w:val="00BA6733"/>
    <w:rsid w:val="00BA7A4F"/>
    <w:rsid w:val="00BB0157"/>
    <w:rsid w:val="00BB08AB"/>
    <w:rsid w:val="00BB19A5"/>
    <w:rsid w:val="00BB3DB7"/>
    <w:rsid w:val="00BC7CAD"/>
    <w:rsid w:val="00BD2109"/>
    <w:rsid w:val="00BD768D"/>
    <w:rsid w:val="00BE739F"/>
    <w:rsid w:val="00BE77A6"/>
    <w:rsid w:val="00BE79A2"/>
    <w:rsid w:val="00C05573"/>
    <w:rsid w:val="00C06266"/>
    <w:rsid w:val="00C06ECE"/>
    <w:rsid w:val="00C07161"/>
    <w:rsid w:val="00C1030A"/>
    <w:rsid w:val="00C137D4"/>
    <w:rsid w:val="00C15587"/>
    <w:rsid w:val="00C157F5"/>
    <w:rsid w:val="00C22CA7"/>
    <w:rsid w:val="00C24C69"/>
    <w:rsid w:val="00C430A9"/>
    <w:rsid w:val="00C442E1"/>
    <w:rsid w:val="00C44E18"/>
    <w:rsid w:val="00C4756F"/>
    <w:rsid w:val="00C50D91"/>
    <w:rsid w:val="00C55FE5"/>
    <w:rsid w:val="00C63885"/>
    <w:rsid w:val="00C7144F"/>
    <w:rsid w:val="00C71B2F"/>
    <w:rsid w:val="00C75106"/>
    <w:rsid w:val="00C772BB"/>
    <w:rsid w:val="00C87671"/>
    <w:rsid w:val="00C91B6A"/>
    <w:rsid w:val="00C9743B"/>
    <w:rsid w:val="00CA4EE4"/>
    <w:rsid w:val="00CB329D"/>
    <w:rsid w:val="00CB3A1B"/>
    <w:rsid w:val="00CD1C0B"/>
    <w:rsid w:val="00CD73C3"/>
    <w:rsid w:val="00CE49DB"/>
    <w:rsid w:val="00CE712E"/>
    <w:rsid w:val="00D00C3E"/>
    <w:rsid w:val="00D06741"/>
    <w:rsid w:val="00D10450"/>
    <w:rsid w:val="00D123DF"/>
    <w:rsid w:val="00D13ED0"/>
    <w:rsid w:val="00D171E4"/>
    <w:rsid w:val="00D20A16"/>
    <w:rsid w:val="00D22CF5"/>
    <w:rsid w:val="00D2712C"/>
    <w:rsid w:val="00D40857"/>
    <w:rsid w:val="00D52585"/>
    <w:rsid w:val="00D54849"/>
    <w:rsid w:val="00D55BCA"/>
    <w:rsid w:val="00D636F2"/>
    <w:rsid w:val="00D74559"/>
    <w:rsid w:val="00D8205D"/>
    <w:rsid w:val="00D854E3"/>
    <w:rsid w:val="00D90D81"/>
    <w:rsid w:val="00D91401"/>
    <w:rsid w:val="00D93B9F"/>
    <w:rsid w:val="00D958A5"/>
    <w:rsid w:val="00DA02F5"/>
    <w:rsid w:val="00DA0D89"/>
    <w:rsid w:val="00DB2845"/>
    <w:rsid w:val="00DC254E"/>
    <w:rsid w:val="00DC45E7"/>
    <w:rsid w:val="00DC4CB0"/>
    <w:rsid w:val="00DD139F"/>
    <w:rsid w:val="00DD2CFA"/>
    <w:rsid w:val="00DD3B0C"/>
    <w:rsid w:val="00DE5BA9"/>
    <w:rsid w:val="00DE5BDF"/>
    <w:rsid w:val="00DE6F08"/>
    <w:rsid w:val="00DF2EBD"/>
    <w:rsid w:val="00DF407C"/>
    <w:rsid w:val="00E0305E"/>
    <w:rsid w:val="00E1062A"/>
    <w:rsid w:val="00E14600"/>
    <w:rsid w:val="00E14CAE"/>
    <w:rsid w:val="00E14EDC"/>
    <w:rsid w:val="00E20D79"/>
    <w:rsid w:val="00E254B6"/>
    <w:rsid w:val="00E46CFD"/>
    <w:rsid w:val="00E50BB4"/>
    <w:rsid w:val="00E50D3A"/>
    <w:rsid w:val="00E51EC8"/>
    <w:rsid w:val="00E52CE6"/>
    <w:rsid w:val="00E6131D"/>
    <w:rsid w:val="00E61E8C"/>
    <w:rsid w:val="00E64CC8"/>
    <w:rsid w:val="00E72AD1"/>
    <w:rsid w:val="00E760E6"/>
    <w:rsid w:val="00E82976"/>
    <w:rsid w:val="00E866D8"/>
    <w:rsid w:val="00E90FDA"/>
    <w:rsid w:val="00E92C51"/>
    <w:rsid w:val="00E9623B"/>
    <w:rsid w:val="00EA18A6"/>
    <w:rsid w:val="00EA1B33"/>
    <w:rsid w:val="00EA597D"/>
    <w:rsid w:val="00EA5C69"/>
    <w:rsid w:val="00EA68A6"/>
    <w:rsid w:val="00EB0428"/>
    <w:rsid w:val="00EB414F"/>
    <w:rsid w:val="00EC63CE"/>
    <w:rsid w:val="00ED05D4"/>
    <w:rsid w:val="00ED4B4C"/>
    <w:rsid w:val="00ED5EFA"/>
    <w:rsid w:val="00EE032D"/>
    <w:rsid w:val="00EE1121"/>
    <w:rsid w:val="00EE4F29"/>
    <w:rsid w:val="00EE54A4"/>
    <w:rsid w:val="00EF6AA8"/>
    <w:rsid w:val="00EF7A1F"/>
    <w:rsid w:val="00F00529"/>
    <w:rsid w:val="00F067F4"/>
    <w:rsid w:val="00F1321E"/>
    <w:rsid w:val="00F17F9F"/>
    <w:rsid w:val="00F2334E"/>
    <w:rsid w:val="00F24472"/>
    <w:rsid w:val="00F3635A"/>
    <w:rsid w:val="00F44311"/>
    <w:rsid w:val="00F46B29"/>
    <w:rsid w:val="00F57E50"/>
    <w:rsid w:val="00F666CF"/>
    <w:rsid w:val="00F66E1F"/>
    <w:rsid w:val="00F70DDF"/>
    <w:rsid w:val="00F74910"/>
    <w:rsid w:val="00F93BEA"/>
    <w:rsid w:val="00F9439B"/>
    <w:rsid w:val="00F9453A"/>
    <w:rsid w:val="00F950FE"/>
    <w:rsid w:val="00F958F3"/>
    <w:rsid w:val="00F97D66"/>
    <w:rsid w:val="00FA725F"/>
    <w:rsid w:val="00FB6A14"/>
    <w:rsid w:val="00FC0A12"/>
    <w:rsid w:val="00FD1E76"/>
    <w:rsid w:val="00FD2973"/>
    <w:rsid w:val="00FE222F"/>
    <w:rsid w:val="00FE2677"/>
    <w:rsid w:val="00FF1D62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E051A2"/>
  <w15:docId w15:val="{27292469-C266-4AA1-8B14-7E80F91F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49" w:qFormat="1"/>
    <w:lsdException w:name="heading 7" w:semiHidden="1" w:uiPriority="98" w:qFormat="1"/>
    <w:lsdException w:name="heading 8" w:semiHidden="1" w:uiPriority="98" w:qFormat="1"/>
    <w:lsdException w:name="heading 9" w:semiHidden="1" w:uiPriority="98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6" w:unhideWhenUsed="1" w:qFormat="1"/>
    <w:lsdException w:name="annotation text" w:semiHidden="1" w:unhideWhenUsed="1"/>
    <w:lsdException w:name="header" w:semiHidden="1" w:unhideWhenUsed="1"/>
    <w:lsdException w:name="footer" w:semiHidden="1" w:uiPriority="3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iPriority="37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3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8" w:unhideWhenUsed="1" w:qFormat="1"/>
    <w:lsdException w:name="endnote text" w:semiHidden="1" w:uiPriority="98" w:unhideWhenUsed="1" w:qFormat="1"/>
    <w:lsdException w:name="table of authorities" w:semiHidden="1" w:uiPriority="37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4" w:unhideWhenUsed="1" w:qFormat="1"/>
    <w:lsdException w:name="List Bullet 3" w:semiHidden="1" w:uiPriority="4" w:unhideWhenUsed="1" w:qFormat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7" w:unhideWhenUsed="1" w:qFormat="1"/>
    <w:lsdException w:name="List Number 4" w:semiHidden="1" w:unhideWhenUsed="1"/>
    <w:lsdException w:name="List Number 5" w:semiHidden="1" w:unhideWhenUsed="1"/>
    <w:lsdException w:name="Title" w:uiPriority="1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98" w:qFormat="1"/>
    <w:lsdException w:name="Intense Quote" w:uiPriority="9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8" w:qFormat="1"/>
    <w:lsdException w:name="Subtle Reference" w:uiPriority="98" w:qFormat="1"/>
    <w:lsdException w:name="Intense Reference" w:semiHidden="1" w:uiPriority="98" w:qFormat="1"/>
    <w:lsdException w:name="Book Title" w:semiHidden="1" w:uiPriority="98" w:qFormat="1"/>
    <w:lsdException w:name="Bibliography" w:semiHidden="1" w:uiPriority="98" w:unhideWhenUsed="1"/>
    <w:lsdException w:name="TOC Heading" w:semiHidden="1" w:uiPriority="4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D80"/>
    <w:pPr>
      <w:spacing w:after="0" w:line="240" w:lineRule="auto"/>
    </w:pPr>
    <w:rPr>
      <w:rFonts w:eastAsiaTheme="minorHAnsi"/>
      <w:color w:val="414042" w:themeColor="text1"/>
      <w:sz w:val="20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1B1D80"/>
    <w:pPr>
      <w:keepNext/>
      <w:keepLines/>
      <w:numPr>
        <w:numId w:val="14"/>
      </w:numPr>
      <w:spacing w:before="480" w:after="240" w:line="320" w:lineRule="atLeast"/>
      <w:ind w:left="737" w:hanging="737"/>
      <w:outlineLvl w:val="0"/>
    </w:pPr>
    <w:rPr>
      <w:rFonts w:asciiTheme="majorHAnsi" w:eastAsiaTheme="majorEastAsia" w:hAnsiTheme="majorHAnsi" w:cstheme="majorBidi"/>
      <w:bCs/>
      <w:color w:val="003C71" w:themeColor="text2"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1B1D80"/>
    <w:pPr>
      <w:keepNext/>
      <w:keepLines/>
      <w:numPr>
        <w:ilvl w:val="1"/>
        <w:numId w:val="14"/>
      </w:numPr>
      <w:spacing w:before="240" w:after="120" w:line="280" w:lineRule="atLeast"/>
      <w:ind w:left="737" w:hanging="737"/>
      <w:outlineLvl w:val="1"/>
    </w:pPr>
    <w:rPr>
      <w:rFonts w:asciiTheme="majorHAnsi" w:eastAsiaTheme="majorEastAsia" w:hAnsiTheme="majorHAnsi" w:cstheme="majorBidi"/>
      <w:color w:val="003C71" w:themeColor="text2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1B1D80"/>
    <w:pPr>
      <w:keepNext/>
      <w:keepLines/>
      <w:numPr>
        <w:ilvl w:val="2"/>
        <w:numId w:val="14"/>
      </w:numPr>
      <w:spacing w:before="120" w:after="120" w:line="240" w:lineRule="atLeast"/>
      <w:ind w:left="737" w:hanging="737"/>
      <w:outlineLvl w:val="2"/>
    </w:pPr>
    <w:rPr>
      <w:rFonts w:asciiTheme="majorHAnsi" w:hAnsiTheme="majorHAnsi"/>
      <w:color w:val="003C71" w:themeColor="text2"/>
      <w:sz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1B1D80"/>
    <w:pPr>
      <w:keepNext/>
      <w:numPr>
        <w:ilvl w:val="3"/>
        <w:numId w:val="14"/>
      </w:numPr>
      <w:spacing w:before="60" w:after="120" w:line="240" w:lineRule="atLeast"/>
      <w:ind w:left="737" w:hanging="737"/>
      <w:outlineLvl w:val="3"/>
    </w:pPr>
    <w:rPr>
      <w:rFonts w:ascii="Frutiger LT 55 Roman" w:eastAsiaTheme="majorEastAsia" w:hAnsi="Frutiger LT 55 Roman" w:cstheme="majorBidi"/>
      <w:bCs/>
      <w:iCs/>
      <w:color w:val="003C71" w:themeColor="text2"/>
      <w:sz w:val="22"/>
      <w:lang w:eastAsia="ja-JP"/>
    </w:rPr>
  </w:style>
  <w:style w:type="paragraph" w:styleId="Heading5">
    <w:name w:val="heading 5"/>
    <w:basedOn w:val="Heading4"/>
    <w:next w:val="BodyText"/>
    <w:link w:val="Heading5Char"/>
    <w:uiPriority w:val="1"/>
    <w:qFormat/>
    <w:rsid w:val="001B1D80"/>
    <w:pPr>
      <w:numPr>
        <w:ilvl w:val="4"/>
      </w:numPr>
      <w:ind w:left="1009" w:hanging="1009"/>
      <w:outlineLvl w:val="4"/>
    </w:pPr>
    <w:rPr>
      <w:rFonts w:asciiTheme="majorHAnsi" w:hAnsiTheme="majorHAns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greementBodytext">
    <w:name w:val="Agreement Bodytext"/>
    <w:basedOn w:val="Normal"/>
    <w:uiPriority w:val="58"/>
    <w:semiHidden/>
    <w:qFormat/>
    <w:rsid w:val="001B1D80"/>
    <w:pPr>
      <w:spacing w:after="60"/>
      <w:ind w:left="357"/>
    </w:pPr>
    <w:rPr>
      <w:sz w:val="16"/>
      <w:szCs w:val="16"/>
    </w:rPr>
  </w:style>
  <w:style w:type="paragraph" w:customStyle="1" w:styleId="AgreementH1">
    <w:name w:val="Agreement H1"/>
    <w:basedOn w:val="AgreementBodytext"/>
    <w:next w:val="AgreementBodytext"/>
    <w:uiPriority w:val="58"/>
    <w:semiHidden/>
    <w:qFormat/>
    <w:rsid w:val="001B1D80"/>
    <w:pPr>
      <w:numPr>
        <w:numId w:val="10"/>
      </w:numPr>
      <w:spacing w:before="120"/>
      <w:ind w:left="357" w:hanging="357"/>
    </w:pPr>
    <w:rPr>
      <w:rFonts w:asciiTheme="majorHAnsi" w:hAnsiTheme="majorHAnsi"/>
      <w:caps/>
      <w:color w:val="003C71" w:themeColor="text2"/>
      <w:lang w:eastAsia="ja-JP"/>
    </w:rPr>
  </w:style>
  <w:style w:type="paragraph" w:customStyle="1" w:styleId="AgreementH2">
    <w:name w:val="Agreement H2"/>
    <w:basedOn w:val="AgreementBodytext"/>
    <w:next w:val="AgreementBodytext"/>
    <w:uiPriority w:val="58"/>
    <w:semiHidden/>
    <w:qFormat/>
    <w:rsid w:val="001B1D80"/>
    <w:pPr>
      <w:spacing w:before="60"/>
      <w:ind w:hanging="357"/>
    </w:pPr>
  </w:style>
  <w:style w:type="paragraph" w:customStyle="1" w:styleId="AgreementH3">
    <w:name w:val="Agreement H3"/>
    <w:basedOn w:val="AgreementBodytext"/>
    <w:next w:val="AgreementBodytext"/>
    <w:uiPriority w:val="58"/>
    <w:semiHidden/>
    <w:qFormat/>
    <w:rsid w:val="001B1D80"/>
    <w:pPr>
      <w:spacing w:before="60"/>
      <w:ind w:left="811" w:hanging="454"/>
    </w:pPr>
  </w:style>
  <w:style w:type="table" w:customStyle="1" w:styleId="Kirstietest">
    <w:name w:val="Kirstie test"/>
    <w:basedOn w:val="TableNormal"/>
    <w:uiPriority w:val="99"/>
    <w:rsid w:val="001B1D80"/>
    <w:pPr>
      <w:spacing w:after="0" w:line="240" w:lineRule="auto"/>
    </w:pPr>
    <w:rPr>
      <w:rFonts w:ascii="Frutiger LT 45 Light" w:eastAsiaTheme="minorHAnsi" w:hAnsi="Frutiger LT 45 Light"/>
      <w:color w:val="002F5F"/>
      <w:sz w:val="20"/>
      <w:lang w:eastAsia="en-US"/>
    </w:rPr>
    <w:tblPr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36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="Frutiger LT 65 Bold" w:hAnsi="Frutiger LT 65 Bold" w:hint="default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E05206"/>
      </w:tcPr>
    </w:tblStylePr>
  </w:style>
  <w:style w:type="paragraph" w:customStyle="1" w:styleId="Appendix">
    <w:name w:val="Appendix"/>
    <w:basedOn w:val="Normal"/>
    <w:next w:val="Normal"/>
    <w:uiPriority w:val="19"/>
    <w:qFormat/>
    <w:rsid w:val="001B1D80"/>
    <w:pPr>
      <w:keepNext/>
      <w:keepLines/>
      <w:numPr>
        <w:ilvl w:val="1"/>
      </w:numPr>
      <w:spacing w:before="240" w:after="120" w:line="400" w:lineRule="atLeast"/>
    </w:pPr>
    <w:rPr>
      <w:rFonts w:asciiTheme="majorHAnsi" w:eastAsiaTheme="minorEastAsia" w:hAnsiTheme="majorHAnsi" w:cstheme="majorBidi"/>
      <w:iCs/>
      <w:color w:val="3B8EDE" w:themeColor="background2"/>
      <w:spacing w:val="15"/>
      <w:sz w:val="36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3"/>
    <w:qFormat/>
    <w:rsid w:val="00B94F2A"/>
    <w:pPr>
      <w:keepNext/>
      <w:keepLines/>
      <w:spacing w:before="240" w:after="240" w:line="400" w:lineRule="atLeast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60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3"/>
    <w:rsid w:val="00B94F2A"/>
    <w:rPr>
      <w:rFonts w:asciiTheme="majorHAnsi" w:eastAsiaTheme="majorEastAsia" w:hAnsiTheme="majorHAnsi" w:cstheme="majorBidi"/>
      <w:color w:val="002060"/>
      <w:spacing w:val="5"/>
      <w:kern w:val="28"/>
      <w:sz w:val="60"/>
      <w:szCs w:val="52"/>
    </w:rPr>
  </w:style>
  <w:style w:type="paragraph" w:customStyle="1" w:styleId="AppendixTitle">
    <w:name w:val="Appendix_Title"/>
    <w:basedOn w:val="Title"/>
    <w:next w:val="BodyText"/>
    <w:uiPriority w:val="19"/>
    <w:qFormat/>
    <w:rsid w:val="001B1D80"/>
    <w:pPr>
      <w:keepNext w:val="0"/>
      <w:keepLines w:val="0"/>
    </w:pPr>
    <w:rPr>
      <w:color w:val="003C71" w:themeColor="text2"/>
      <w:szCs w:val="36"/>
    </w:rPr>
  </w:style>
  <w:style w:type="paragraph" w:styleId="BodyText">
    <w:name w:val="Body Text"/>
    <w:basedOn w:val="Normal"/>
    <w:link w:val="BodyTextChar"/>
    <w:qFormat/>
    <w:rsid w:val="001B1D80"/>
    <w:pPr>
      <w:spacing w:before="120" w:after="120" w:line="240" w:lineRule="atLeast"/>
      <w:ind w:left="737"/>
    </w:pPr>
    <w:rPr>
      <w:rFonts w:eastAsiaTheme="minorEastAsia"/>
      <w:color w:val="414042"/>
      <w:lang w:eastAsia="ja-JP"/>
    </w:rPr>
  </w:style>
  <w:style w:type="character" w:customStyle="1" w:styleId="BodyTextChar">
    <w:name w:val="Body Text Char"/>
    <w:basedOn w:val="DefaultParagraphFont"/>
    <w:link w:val="BodyText"/>
    <w:rsid w:val="001B1D80"/>
    <w:rPr>
      <w:color w:val="414042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1D8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1D80"/>
    <w:rPr>
      <w:rFonts w:eastAsiaTheme="minorHAnsi"/>
      <w:color w:val="414042" w:themeColor="text1"/>
      <w:sz w:val="20"/>
      <w:lang w:eastAsia="en-US"/>
    </w:rPr>
  </w:style>
  <w:style w:type="paragraph" w:styleId="Caption">
    <w:name w:val="caption"/>
    <w:basedOn w:val="Normal"/>
    <w:next w:val="BodyText"/>
    <w:link w:val="CaptionChar"/>
    <w:uiPriority w:val="2"/>
    <w:qFormat/>
    <w:rsid w:val="00973902"/>
    <w:pPr>
      <w:spacing w:before="60" w:after="60"/>
      <w:ind w:left="737"/>
    </w:pPr>
    <w:rPr>
      <w:rFonts w:asciiTheme="majorHAnsi" w:eastAsiaTheme="minorEastAsia" w:hAnsiTheme="majorHAnsi"/>
      <w:bCs/>
      <w:color w:val="003C71" w:themeColor="text2"/>
      <w:szCs w:val="18"/>
      <w:lang w:eastAsia="ja-JP"/>
    </w:rPr>
  </w:style>
  <w:style w:type="paragraph" w:customStyle="1" w:styleId="Donotuse">
    <w:name w:val="Do not use"/>
    <w:basedOn w:val="BodyText"/>
    <w:next w:val="BodyText"/>
    <w:uiPriority w:val="49"/>
    <w:qFormat/>
    <w:rsid w:val="001B1D80"/>
    <w:pPr>
      <w:shd w:val="clear" w:color="auto" w:fill="FFFF00"/>
      <w:spacing w:before="0"/>
    </w:pPr>
  </w:style>
  <w:style w:type="character" w:styleId="EndnoteReference">
    <w:name w:val="endnote reference"/>
    <w:basedOn w:val="DefaultParagraphFont"/>
    <w:uiPriority w:val="98"/>
    <w:semiHidden/>
    <w:qFormat/>
    <w:rsid w:val="001B1D80"/>
    <w:rPr>
      <w:rFonts w:ascii="Frutiger LT 45 Light" w:hAnsi="Frutiger LT 45 Light"/>
      <w:b w:val="0"/>
      <w:i w:val="0"/>
      <w:caps w:val="0"/>
      <w:smallCaps w:val="0"/>
      <w:strike w:val="0"/>
      <w:dstrike w:val="0"/>
      <w:noProof w:val="0"/>
      <w:vanish w:val="0"/>
      <w:color w:val="414042" w:themeColor="text1"/>
      <w:sz w:val="20"/>
      <w:vertAlign w:val="baseline"/>
      <w:lang w:val="en-GB"/>
    </w:rPr>
  </w:style>
  <w:style w:type="paragraph" w:styleId="EndnoteText">
    <w:name w:val="endnote text"/>
    <w:basedOn w:val="Normal"/>
    <w:link w:val="EndnoteTextChar"/>
    <w:uiPriority w:val="98"/>
    <w:semiHidden/>
    <w:qFormat/>
    <w:rsid w:val="001B1D80"/>
    <w:pPr>
      <w:keepNext/>
      <w:keepLines/>
      <w:spacing w:after="240" w:line="240" w:lineRule="atLeast"/>
      <w:ind w:left="737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8"/>
    <w:semiHidden/>
    <w:rsid w:val="001B1D80"/>
    <w:rPr>
      <w:rFonts w:eastAsiaTheme="minorHAnsi"/>
      <w:color w:val="414042" w:themeColor="text1"/>
      <w:sz w:val="20"/>
      <w:szCs w:val="20"/>
      <w:lang w:eastAsia="en-US"/>
    </w:rPr>
  </w:style>
  <w:style w:type="paragraph" w:styleId="Footer">
    <w:name w:val="footer"/>
    <w:basedOn w:val="Normal"/>
    <w:next w:val="Normal"/>
    <w:link w:val="FooterChar"/>
    <w:uiPriority w:val="32"/>
    <w:qFormat/>
    <w:rsid w:val="001B1D80"/>
    <w:pPr>
      <w:tabs>
        <w:tab w:val="right" w:pos="9072"/>
      </w:tabs>
      <w:spacing w:line="360" w:lineRule="auto"/>
    </w:pPr>
    <w:rPr>
      <w:rFonts w:eastAsiaTheme="minorEastAsia"/>
      <w:color w:val="003C71" w:themeColor="text2"/>
      <w:sz w:val="16"/>
      <w:lang w:eastAsia="ja-JP"/>
    </w:rPr>
  </w:style>
  <w:style w:type="character" w:customStyle="1" w:styleId="FooterChar">
    <w:name w:val="Footer Char"/>
    <w:basedOn w:val="DefaultParagraphFont"/>
    <w:link w:val="Footer"/>
    <w:uiPriority w:val="32"/>
    <w:rsid w:val="001B1D80"/>
    <w:rPr>
      <w:color w:val="003C71" w:themeColor="text2"/>
      <w:sz w:val="16"/>
    </w:rPr>
  </w:style>
  <w:style w:type="character" w:styleId="FootnoteReference">
    <w:name w:val="footnote reference"/>
    <w:basedOn w:val="DefaultParagraphFont"/>
    <w:uiPriority w:val="35"/>
    <w:qFormat/>
    <w:rsid w:val="001B1D80"/>
    <w:rPr>
      <w:rFonts w:asciiTheme="minorHAnsi" w:hAnsiTheme="minorHAnsi"/>
      <w:b w:val="0"/>
      <w:i w:val="0"/>
      <w:caps w:val="0"/>
      <w:smallCaps w:val="0"/>
      <w:strike w:val="0"/>
      <w:dstrike w:val="0"/>
      <w:vanish w:val="0"/>
      <w:color w:val="003C71" w:themeColor="text2"/>
      <w:sz w:val="20"/>
      <w:vertAlign w:val="baseline"/>
    </w:rPr>
  </w:style>
  <w:style w:type="paragraph" w:styleId="FootnoteText">
    <w:name w:val="footnote text"/>
    <w:basedOn w:val="Normal"/>
    <w:link w:val="FootnoteTextChar"/>
    <w:uiPriority w:val="36"/>
    <w:qFormat/>
    <w:rsid w:val="001B1D80"/>
    <w:pPr>
      <w:ind w:left="737"/>
    </w:pPr>
    <w:rPr>
      <w:color w:val="003C71" w:themeColor="text2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6"/>
    <w:rsid w:val="001B1D80"/>
    <w:rPr>
      <w:rFonts w:eastAsiaTheme="minorHAnsi"/>
      <w:color w:val="003C71" w:themeColor="text2"/>
      <w:sz w:val="18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1B1D80"/>
    <w:rPr>
      <w:rFonts w:asciiTheme="majorHAnsi" w:eastAsiaTheme="majorEastAsia" w:hAnsiTheme="majorHAnsi" w:cstheme="majorBidi"/>
      <w:bCs/>
      <w:color w:val="003C71" w:themeColor="text2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1B1D80"/>
    <w:rPr>
      <w:rFonts w:asciiTheme="majorHAnsi" w:eastAsiaTheme="majorEastAsia" w:hAnsiTheme="majorHAnsi" w:cstheme="majorBidi"/>
      <w:color w:val="003C71" w:themeColor="text2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sid w:val="001B1D80"/>
    <w:rPr>
      <w:rFonts w:asciiTheme="majorHAnsi" w:eastAsiaTheme="minorHAnsi" w:hAnsiTheme="majorHAnsi"/>
      <w:color w:val="003C71" w:themeColor="text2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1B1D80"/>
    <w:rPr>
      <w:rFonts w:ascii="Frutiger LT 55 Roman" w:eastAsiaTheme="majorEastAsia" w:hAnsi="Frutiger LT 55 Roman" w:cstheme="majorBidi"/>
      <w:bCs/>
      <w:iCs/>
      <w:color w:val="003C71" w:themeColor="text2"/>
    </w:rPr>
  </w:style>
  <w:style w:type="character" w:customStyle="1" w:styleId="Heading5Char">
    <w:name w:val="Heading 5 Char"/>
    <w:basedOn w:val="DefaultParagraphFont"/>
    <w:link w:val="Heading5"/>
    <w:uiPriority w:val="1"/>
    <w:rsid w:val="001B1D80"/>
    <w:rPr>
      <w:rFonts w:asciiTheme="majorHAnsi" w:eastAsiaTheme="majorEastAsia" w:hAnsiTheme="majorHAnsi" w:cstheme="majorBidi"/>
      <w:bCs/>
      <w:iCs/>
      <w:color w:val="003C71" w:themeColor="text2"/>
      <w:sz w:val="20"/>
    </w:rPr>
  </w:style>
  <w:style w:type="paragraph" w:styleId="ListBullet">
    <w:name w:val="List Bullet"/>
    <w:basedOn w:val="Normal"/>
    <w:uiPriority w:val="4"/>
    <w:qFormat/>
    <w:rsid w:val="001B1D80"/>
    <w:pPr>
      <w:numPr>
        <w:numId w:val="38"/>
      </w:numPr>
      <w:tabs>
        <w:tab w:val="clear" w:pos="568"/>
        <w:tab w:val="num" w:pos="1106"/>
      </w:tabs>
      <w:spacing w:before="60" w:after="60"/>
      <w:ind w:left="1106" w:hanging="369"/>
    </w:pPr>
  </w:style>
  <w:style w:type="paragraph" w:styleId="ListBullet2">
    <w:name w:val="List Bullet 2"/>
    <w:basedOn w:val="Normal"/>
    <w:uiPriority w:val="4"/>
    <w:qFormat/>
    <w:rsid w:val="001B1D80"/>
    <w:pPr>
      <w:numPr>
        <w:ilvl w:val="1"/>
        <w:numId w:val="38"/>
      </w:numPr>
      <w:spacing w:before="60" w:after="60"/>
      <w:ind w:left="1475"/>
    </w:pPr>
  </w:style>
  <w:style w:type="paragraph" w:styleId="ListBullet3">
    <w:name w:val="List Bullet 3"/>
    <w:basedOn w:val="Normal"/>
    <w:uiPriority w:val="4"/>
    <w:qFormat/>
    <w:rsid w:val="001B1D80"/>
    <w:pPr>
      <w:numPr>
        <w:ilvl w:val="2"/>
        <w:numId w:val="38"/>
      </w:numPr>
      <w:spacing w:before="60" w:after="60"/>
      <w:ind w:left="1843" w:hanging="369"/>
    </w:pPr>
  </w:style>
  <w:style w:type="paragraph" w:customStyle="1" w:styleId="ListCharacterLowerCase">
    <w:name w:val="List Character Lower Case"/>
    <w:basedOn w:val="Normal"/>
    <w:uiPriority w:val="6"/>
    <w:qFormat/>
    <w:rsid w:val="001B1D80"/>
    <w:pPr>
      <w:numPr>
        <w:ilvl w:val="1"/>
        <w:numId w:val="19"/>
      </w:numPr>
      <w:spacing w:before="60" w:after="60"/>
      <w:ind w:left="1106"/>
    </w:pPr>
  </w:style>
  <w:style w:type="paragraph" w:customStyle="1" w:styleId="ListCharacterUpperCase">
    <w:name w:val="List Character Upper Case"/>
    <w:basedOn w:val="Normal"/>
    <w:uiPriority w:val="5"/>
    <w:qFormat/>
    <w:rsid w:val="001B1D80"/>
    <w:pPr>
      <w:numPr>
        <w:numId w:val="19"/>
      </w:numPr>
      <w:spacing w:before="60" w:after="60"/>
      <w:ind w:left="1106"/>
    </w:pPr>
  </w:style>
  <w:style w:type="paragraph" w:styleId="ListNumber">
    <w:name w:val="List Number"/>
    <w:basedOn w:val="Normal"/>
    <w:autoRedefine/>
    <w:uiPriority w:val="7"/>
    <w:qFormat/>
    <w:rsid w:val="001B1D80"/>
    <w:pPr>
      <w:numPr>
        <w:numId w:val="36"/>
      </w:numPr>
      <w:spacing w:before="60" w:after="60"/>
      <w:ind w:left="1106"/>
    </w:pPr>
  </w:style>
  <w:style w:type="paragraph" w:styleId="ListNumber2">
    <w:name w:val="List Number 2"/>
    <w:basedOn w:val="Normal"/>
    <w:uiPriority w:val="7"/>
    <w:qFormat/>
    <w:rsid w:val="001B1D80"/>
    <w:pPr>
      <w:numPr>
        <w:ilvl w:val="1"/>
        <w:numId w:val="35"/>
      </w:numPr>
      <w:spacing w:before="60" w:after="60"/>
      <w:ind w:left="1475"/>
    </w:pPr>
  </w:style>
  <w:style w:type="paragraph" w:styleId="ListNumber3">
    <w:name w:val="List Number 3"/>
    <w:basedOn w:val="Normal"/>
    <w:uiPriority w:val="7"/>
    <w:qFormat/>
    <w:rsid w:val="001B1D80"/>
    <w:pPr>
      <w:numPr>
        <w:ilvl w:val="2"/>
        <w:numId w:val="35"/>
      </w:numPr>
      <w:spacing w:before="60" w:after="60"/>
      <w:ind w:left="1672"/>
    </w:pPr>
  </w:style>
  <w:style w:type="paragraph" w:styleId="Subtitle">
    <w:name w:val="Subtitle"/>
    <w:basedOn w:val="Normal"/>
    <w:next w:val="Normal"/>
    <w:link w:val="SubtitleChar"/>
    <w:uiPriority w:val="14"/>
    <w:qFormat/>
    <w:rsid w:val="001B1D80"/>
    <w:pPr>
      <w:keepNext/>
      <w:keepLines/>
      <w:numPr>
        <w:ilvl w:val="1"/>
      </w:numPr>
      <w:spacing w:after="240" w:line="400" w:lineRule="atLeast"/>
    </w:pPr>
    <w:rPr>
      <w:rFonts w:asciiTheme="majorHAnsi" w:eastAsiaTheme="majorEastAsia" w:hAnsiTheme="majorHAnsi" w:cstheme="majorBidi"/>
      <w:iCs/>
      <w:color w:val="003C71" w:themeColor="text2"/>
      <w:spacing w:val="15"/>
      <w:sz w:val="36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4"/>
    <w:rsid w:val="001B1D80"/>
    <w:rPr>
      <w:rFonts w:asciiTheme="majorHAnsi" w:eastAsiaTheme="majorEastAsia" w:hAnsiTheme="majorHAnsi" w:cstheme="majorBidi"/>
      <w:iCs/>
      <w:color w:val="003C71" w:themeColor="text2"/>
      <w:spacing w:val="15"/>
      <w:sz w:val="36"/>
      <w:szCs w:val="24"/>
    </w:rPr>
  </w:style>
  <w:style w:type="paragraph" w:customStyle="1" w:styleId="TableContent">
    <w:name w:val="Table Content"/>
    <w:basedOn w:val="Normal"/>
    <w:uiPriority w:val="3"/>
    <w:qFormat/>
    <w:rsid w:val="001B1D80"/>
    <w:pPr>
      <w:spacing w:before="60" w:after="60" w:line="240" w:lineRule="atLeast"/>
    </w:pPr>
    <w:rPr>
      <w:rFonts w:eastAsiaTheme="minorEastAsia"/>
      <w:lang w:eastAsia="ja-JP"/>
    </w:rPr>
  </w:style>
  <w:style w:type="paragraph" w:customStyle="1" w:styleId="TableHeading">
    <w:name w:val="Table Heading"/>
    <w:basedOn w:val="Normal"/>
    <w:link w:val="TableHeadingChar"/>
    <w:uiPriority w:val="3"/>
    <w:qFormat/>
    <w:rsid w:val="001B1D80"/>
    <w:pPr>
      <w:keepNext/>
      <w:keepLines/>
      <w:spacing w:before="60" w:after="60" w:line="240" w:lineRule="atLeast"/>
    </w:pPr>
    <w:rPr>
      <w:rFonts w:ascii="Frutiger LT 65 Bold" w:eastAsia="PMingLiU" w:hAnsi="Frutiger LT 65 Bold" w:cs="Frutiger LT Std 45 Light"/>
      <w:color w:val="FFFFFF" w:themeColor="background1"/>
      <w:szCs w:val="20"/>
    </w:rPr>
  </w:style>
  <w:style w:type="paragraph" w:customStyle="1" w:styleId="TableHeading1">
    <w:name w:val="Table Heading 1"/>
    <w:basedOn w:val="Normal"/>
    <w:next w:val="Normal"/>
    <w:uiPriority w:val="98"/>
    <w:semiHidden/>
    <w:qFormat/>
    <w:rsid w:val="00813D8D"/>
    <w:pPr>
      <w:keepLines/>
      <w:spacing w:before="60" w:after="60"/>
      <w:ind w:left="85" w:right="85"/>
      <w:outlineLvl w:val="2"/>
    </w:pPr>
    <w:rPr>
      <w:rFonts w:ascii="Frutiger LT 65 Bold" w:eastAsia="PMingLiU" w:hAnsi="Frutiger LT 65 Bold" w:cs="Frutiger LT Std 45 Light"/>
      <w:color w:val="FFFFFF"/>
      <w:szCs w:val="20"/>
    </w:rPr>
  </w:style>
  <w:style w:type="paragraph" w:customStyle="1" w:styleId="TableHighlight">
    <w:name w:val="Table Highlight"/>
    <w:basedOn w:val="Normal"/>
    <w:next w:val="TableContent"/>
    <w:uiPriority w:val="3"/>
    <w:qFormat/>
    <w:rsid w:val="001B1D80"/>
    <w:pPr>
      <w:spacing w:before="60" w:after="60" w:line="240" w:lineRule="atLeast"/>
    </w:pPr>
    <w:rPr>
      <w:rFonts w:asciiTheme="majorHAnsi" w:eastAsia="PMingLiU" w:hAnsiTheme="majorHAnsi" w:cs="Frutiger LT Std 45 Light"/>
      <w:color w:val="003C71" w:themeColor="text2"/>
      <w:szCs w:val="20"/>
    </w:rPr>
  </w:style>
  <w:style w:type="paragraph" w:styleId="TableofAuthorities">
    <w:name w:val="table of authorities"/>
    <w:basedOn w:val="Normal"/>
    <w:next w:val="Normal"/>
    <w:uiPriority w:val="37"/>
    <w:qFormat/>
    <w:rsid w:val="001B1D80"/>
    <w:pPr>
      <w:ind w:left="198" w:hanging="198"/>
    </w:pPr>
  </w:style>
  <w:style w:type="paragraph" w:styleId="TableofFigures">
    <w:name w:val="table of figures"/>
    <w:basedOn w:val="Normal"/>
    <w:next w:val="Normal"/>
    <w:uiPriority w:val="37"/>
    <w:qFormat/>
    <w:rsid w:val="001B1D80"/>
  </w:style>
  <w:style w:type="paragraph" w:styleId="TOC1">
    <w:name w:val="toc 1"/>
    <w:basedOn w:val="Normal"/>
    <w:next w:val="Normal"/>
    <w:uiPriority w:val="39"/>
    <w:qFormat/>
    <w:rsid w:val="001B1D80"/>
    <w:pPr>
      <w:tabs>
        <w:tab w:val="left" w:pos="567"/>
        <w:tab w:val="right" w:leader="dot" w:pos="9072"/>
      </w:tabs>
      <w:spacing w:after="100"/>
    </w:pPr>
    <w:rPr>
      <w:color w:val="003C71" w:themeColor="text2"/>
    </w:rPr>
  </w:style>
  <w:style w:type="paragraph" w:styleId="TOC2">
    <w:name w:val="toc 2"/>
    <w:basedOn w:val="Normal"/>
    <w:next w:val="Normal"/>
    <w:uiPriority w:val="39"/>
    <w:qFormat/>
    <w:rsid w:val="001B1D80"/>
    <w:pPr>
      <w:tabs>
        <w:tab w:val="left" w:pos="1134"/>
        <w:tab w:val="right" w:leader="dot" w:pos="9072"/>
      </w:tabs>
      <w:spacing w:after="100"/>
      <w:ind w:left="567"/>
    </w:pPr>
    <w:rPr>
      <w:color w:val="003C71" w:themeColor="text2"/>
    </w:rPr>
  </w:style>
  <w:style w:type="paragraph" w:styleId="TOC3">
    <w:name w:val="toc 3"/>
    <w:basedOn w:val="Normal"/>
    <w:next w:val="Normal"/>
    <w:uiPriority w:val="39"/>
    <w:qFormat/>
    <w:rsid w:val="001B1D80"/>
    <w:pPr>
      <w:tabs>
        <w:tab w:val="left" w:pos="1985"/>
        <w:tab w:val="right" w:leader="dot" w:pos="9072"/>
      </w:tabs>
      <w:spacing w:after="100"/>
      <w:ind w:left="1134"/>
    </w:pPr>
    <w:rPr>
      <w:color w:val="003C71" w:themeColor="text2"/>
      <w:sz w:val="18"/>
    </w:rPr>
  </w:style>
  <w:style w:type="paragraph" w:styleId="TOCHeading">
    <w:name w:val="TOC Heading"/>
    <w:basedOn w:val="Normal"/>
    <w:next w:val="Normal"/>
    <w:uiPriority w:val="43"/>
    <w:qFormat/>
    <w:rsid w:val="001B1D80"/>
    <w:pPr>
      <w:spacing w:before="480"/>
    </w:pPr>
    <w:rPr>
      <w:rFonts w:asciiTheme="majorHAnsi" w:hAnsiTheme="majorHAnsi"/>
      <w:color w:val="003C71" w:themeColor="text2"/>
      <w:sz w:val="28"/>
    </w:rPr>
  </w:style>
  <w:style w:type="paragraph" w:styleId="Header">
    <w:name w:val="header"/>
    <w:basedOn w:val="Normal"/>
    <w:link w:val="HeaderChar"/>
    <w:uiPriority w:val="99"/>
    <w:semiHidden/>
    <w:rsid w:val="000E05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AA9"/>
    <w:rPr>
      <w:rFonts w:ascii="Frutiger LT 45 Light" w:eastAsiaTheme="minorHAnsi" w:hAnsi="Frutiger LT 45 Light"/>
      <w:color w:val="191919"/>
      <w:sz w:val="20"/>
      <w:lang w:eastAsia="en-US"/>
    </w:rPr>
  </w:style>
  <w:style w:type="paragraph" w:styleId="NoSpacing">
    <w:name w:val="No Spacing"/>
    <w:uiPriority w:val="98"/>
    <w:semiHidden/>
    <w:qFormat/>
    <w:rsid w:val="007F040E"/>
    <w:pPr>
      <w:spacing w:after="0" w:line="240" w:lineRule="auto"/>
    </w:pPr>
    <w:rPr>
      <w:rFonts w:ascii="Frutiger LT 45 Light" w:eastAsiaTheme="minorHAnsi" w:hAnsi="Frutiger LT 45 Light"/>
      <w:color w:val="191919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80"/>
    <w:rPr>
      <w:rFonts w:ascii="Tahoma" w:eastAsiaTheme="minorHAnsi" w:hAnsi="Tahoma" w:cs="Tahoma"/>
      <w:color w:val="414042" w:themeColor="text1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B1D80"/>
    <w:pPr>
      <w:spacing w:after="0" w:line="240" w:lineRule="auto"/>
    </w:pPr>
    <w:rPr>
      <w:rFonts w:ascii="Frutiger LT 45 Light" w:eastAsia="SimSun" w:hAnsi="Frutiger LT 45 Light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1B1D80"/>
    <w:rPr>
      <w:color w:val="0000FF" w:themeColor="hyperlink"/>
      <w:u w:val="single"/>
    </w:rPr>
  </w:style>
  <w:style w:type="paragraph" w:styleId="ListContinue">
    <w:name w:val="List Continue"/>
    <w:basedOn w:val="Normal"/>
    <w:uiPriority w:val="99"/>
    <w:semiHidden/>
    <w:rsid w:val="00813D8D"/>
    <w:pPr>
      <w:numPr>
        <w:numId w:val="12"/>
      </w:numPr>
      <w:tabs>
        <w:tab w:val="left" w:pos="737"/>
        <w:tab w:val="left" w:pos="1474"/>
        <w:tab w:val="left" w:pos="2211"/>
        <w:tab w:val="left" w:pos="2948"/>
        <w:tab w:val="left" w:pos="3686"/>
        <w:tab w:val="center" w:pos="4536"/>
        <w:tab w:val="right" w:pos="9072"/>
      </w:tabs>
    </w:pPr>
  </w:style>
  <w:style w:type="paragraph" w:styleId="ListContinue2">
    <w:name w:val="List Continue 2"/>
    <w:basedOn w:val="Normal"/>
    <w:uiPriority w:val="99"/>
    <w:semiHidden/>
    <w:rsid w:val="00813D8D"/>
    <w:pPr>
      <w:numPr>
        <w:ilvl w:val="1"/>
        <w:numId w:val="12"/>
      </w:numPr>
      <w:tabs>
        <w:tab w:val="left" w:pos="737"/>
        <w:tab w:val="left" w:pos="1474"/>
        <w:tab w:val="left" w:pos="2211"/>
        <w:tab w:val="left" w:pos="2948"/>
        <w:tab w:val="left" w:pos="3686"/>
        <w:tab w:val="center" w:pos="4536"/>
        <w:tab w:val="right" w:pos="9072"/>
      </w:tabs>
    </w:pPr>
  </w:style>
  <w:style w:type="character" w:styleId="Emphasis">
    <w:name w:val="Emphasis"/>
    <w:basedOn w:val="DefaultParagraphFont"/>
    <w:uiPriority w:val="98"/>
    <w:semiHidden/>
    <w:qFormat/>
    <w:rsid w:val="00813D8D"/>
    <w:rPr>
      <w:i/>
      <w:iCs/>
    </w:rPr>
  </w:style>
  <w:style w:type="character" w:styleId="SubtleEmphasis">
    <w:name w:val="Subtle Emphasis"/>
    <w:basedOn w:val="DefaultParagraphFont"/>
    <w:uiPriority w:val="98"/>
    <w:semiHidden/>
    <w:qFormat/>
    <w:rsid w:val="00813D8D"/>
    <w:rPr>
      <w:i/>
      <w:iCs/>
      <w:color w:val="A09EA1" w:themeColor="text1" w:themeTint="7F"/>
    </w:rPr>
  </w:style>
  <w:style w:type="paragraph" w:styleId="ListParagraph">
    <w:name w:val="List Paragraph"/>
    <w:basedOn w:val="Normal"/>
    <w:uiPriority w:val="98"/>
    <w:semiHidden/>
    <w:qFormat/>
    <w:rsid w:val="001B1D80"/>
    <w:pPr>
      <w:ind w:left="737"/>
      <w:contextualSpacing/>
    </w:pPr>
  </w:style>
  <w:style w:type="numbering" w:customStyle="1" w:styleId="ListBullets">
    <w:name w:val="ListBullets"/>
    <w:uiPriority w:val="99"/>
    <w:rsid w:val="001B1D80"/>
    <w:pPr>
      <w:numPr>
        <w:numId w:val="16"/>
      </w:numPr>
    </w:pPr>
  </w:style>
  <w:style w:type="numbering" w:customStyle="1" w:styleId="ListNumbers">
    <w:name w:val="ListNumbers"/>
    <w:uiPriority w:val="99"/>
    <w:rsid w:val="001B1D80"/>
    <w:pPr>
      <w:numPr>
        <w:numId w:val="17"/>
      </w:numPr>
    </w:pPr>
  </w:style>
  <w:style w:type="paragraph" w:styleId="ListBullet4">
    <w:name w:val="List Bullet 4"/>
    <w:basedOn w:val="Normal"/>
    <w:uiPriority w:val="99"/>
    <w:semiHidden/>
    <w:rsid w:val="001B1D80"/>
    <w:pPr>
      <w:numPr>
        <w:ilvl w:val="3"/>
        <w:numId w:val="38"/>
      </w:numPr>
      <w:ind w:left="2268"/>
      <w:contextualSpacing/>
    </w:pPr>
  </w:style>
  <w:style w:type="paragraph" w:styleId="ListBullet5">
    <w:name w:val="List Bullet 5"/>
    <w:basedOn w:val="Normal"/>
    <w:uiPriority w:val="99"/>
    <w:semiHidden/>
    <w:rsid w:val="001B1D80"/>
    <w:pPr>
      <w:numPr>
        <w:ilvl w:val="4"/>
        <w:numId w:val="20"/>
      </w:numPr>
      <w:contextualSpacing/>
    </w:pPr>
  </w:style>
  <w:style w:type="numbering" w:customStyle="1" w:styleId="ListCharacters">
    <w:name w:val="ListCharacters"/>
    <w:uiPriority w:val="99"/>
    <w:rsid w:val="001B1D80"/>
    <w:pPr>
      <w:numPr>
        <w:numId w:val="18"/>
      </w:numPr>
    </w:pPr>
  </w:style>
  <w:style w:type="paragraph" w:customStyle="1" w:styleId="TableListNumber">
    <w:name w:val="Table List Number"/>
    <w:basedOn w:val="ListNumber"/>
    <w:uiPriority w:val="11"/>
    <w:qFormat/>
    <w:rsid w:val="001B1D80"/>
    <w:pPr>
      <w:numPr>
        <w:numId w:val="29"/>
      </w:numPr>
    </w:pPr>
  </w:style>
  <w:style w:type="paragraph" w:customStyle="1" w:styleId="TableListNumber2">
    <w:name w:val="Table List Number 2"/>
    <w:basedOn w:val="ListNumber2"/>
    <w:uiPriority w:val="11"/>
    <w:qFormat/>
    <w:rsid w:val="001B1D80"/>
    <w:pPr>
      <w:numPr>
        <w:numId w:val="36"/>
      </w:numPr>
    </w:pPr>
  </w:style>
  <w:style w:type="paragraph" w:customStyle="1" w:styleId="TableListNumber3">
    <w:name w:val="Table List Number 3"/>
    <w:basedOn w:val="ListNumber3"/>
    <w:uiPriority w:val="11"/>
    <w:qFormat/>
    <w:rsid w:val="001B1D80"/>
    <w:pPr>
      <w:numPr>
        <w:numId w:val="36"/>
      </w:numPr>
    </w:pPr>
  </w:style>
  <w:style w:type="paragraph" w:customStyle="1" w:styleId="TableListCharacterUpperCase">
    <w:name w:val="Table List Character Upper Case"/>
    <w:basedOn w:val="ListCharacterUpperCase"/>
    <w:uiPriority w:val="9"/>
    <w:qFormat/>
    <w:rsid w:val="001B1D80"/>
    <w:pPr>
      <w:numPr>
        <w:numId w:val="28"/>
      </w:numPr>
    </w:pPr>
  </w:style>
  <w:style w:type="paragraph" w:customStyle="1" w:styleId="TableListCharacterLowerCase">
    <w:name w:val="Table List Character Lower Case"/>
    <w:basedOn w:val="ListCharacterLowerCase"/>
    <w:uiPriority w:val="10"/>
    <w:qFormat/>
    <w:rsid w:val="001B1D80"/>
    <w:pPr>
      <w:numPr>
        <w:numId w:val="28"/>
      </w:numPr>
      <w:ind w:left="369"/>
    </w:pPr>
  </w:style>
  <w:style w:type="paragraph" w:customStyle="1" w:styleId="TableListBullet">
    <w:name w:val="Table List Bullet"/>
    <w:basedOn w:val="ListBullet"/>
    <w:uiPriority w:val="8"/>
    <w:qFormat/>
    <w:rsid w:val="001B1D80"/>
    <w:pPr>
      <w:numPr>
        <w:numId w:val="39"/>
      </w:numPr>
    </w:pPr>
  </w:style>
  <w:style w:type="paragraph" w:customStyle="1" w:styleId="TableListBullet2">
    <w:name w:val="Table List Bullet 2"/>
    <w:basedOn w:val="ListBullet2"/>
    <w:uiPriority w:val="8"/>
    <w:qFormat/>
    <w:rsid w:val="001B1D80"/>
    <w:pPr>
      <w:numPr>
        <w:numId w:val="39"/>
      </w:numPr>
    </w:pPr>
  </w:style>
  <w:style w:type="paragraph" w:customStyle="1" w:styleId="TableListBullet3">
    <w:name w:val="Table List Bullet 3"/>
    <w:basedOn w:val="ListBullet3"/>
    <w:uiPriority w:val="8"/>
    <w:qFormat/>
    <w:rsid w:val="001B1D80"/>
    <w:pPr>
      <w:numPr>
        <w:numId w:val="39"/>
      </w:numPr>
    </w:pPr>
  </w:style>
  <w:style w:type="numbering" w:customStyle="1" w:styleId="TableListBullets">
    <w:name w:val="Table List Bullets"/>
    <w:uiPriority w:val="99"/>
    <w:rsid w:val="001B1D80"/>
    <w:pPr>
      <w:numPr>
        <w:numId w:val="21"/>
      </w:numPr>
    </w:pPr>
  </w:style>
  <w:style w:type="numbering" w:customStyle="1" w:styleId="TableListCharacter">
    <w:name w:val="Table List Character"/>
    <w:uiPriority w:val="99"/>
    <w:rsid w:val="001B1D80"/>
    <w:pPr>
      <w:numPr>
        <w:numId w:val="22"/>
      </w:numPr>
    </w:pPr>
  </w:style>
  <w:style w:type="numbering" w:customStyle="1" w:styleId="TableListNumbers">
    <w:name w:val="Table List Numbers"/>
    <w:uiPriority w:val="99"/>
    <w:rsid w:val="001B1D80"/>
    <w:pPr>
      <w:numPr>
        <w:numId w:val="23"/>
      </w:numPr>
    </w:pPr>
  </w:style>
  <w:style w:type="paragraph" w:customStyle="1" w:styleId="Referencelist">
    <w:name w:val="Reference list"/>
    <w:basedOn w:val="Normal"/>
    <w:uiPriority w:val="12"/>
    <w:qFormat/>
    <w:rsid w:val="001B1D80"/>
    <w:pPr>
      <w:numPr>
        <w:numId w:val="41"/>
      </w:numPr>
      <w:spacing w:after="120" w:line="240" w:lineRule="atLeast"/>
      <w:ind w:left="1304"/>
    </w:pPr>
    <w:rPr>
      <w:rFonts w:eastAsia="Times New Roman" w:cs="Times New Roman"/>
      <w:color w:val="191919"/>
    </w:rPr>
  </w:style>
  <w:style w:type="character" w:customStyle="1" w:styleId="TableHeadingChar">
    <w:name w:val="Table Heading Char"/>
    <w:basedOn w:val="DefaultParagraphFont"/>
    <w:link w:val="TableHeading"/>
    <w:uiPriority w:val="3"/>
    <w:rsid w:val="001B1D80"/>
    <w:rPr>
      <w:rFonts w:ascii="Frutiger LT 65 Bold" w:eastAsia="PMingLiU" w:hAnsi="Frutiger LT 65 Bold" w:cs="Frutiger LT Std 45 Light"/>
      <w:color w:val="FFFFFF" w:themeColor="background1"/>
      <w:sz w:val="20"/>
      <w:szCs w:val="20"/>
      <w:lang w:eastAsia="en-US"/>
    </w:rPr>
  </w:style>
  <w:style w:type="paragraph" w:customStyle="1" w:styleId="FigureCaption">
    <w:name w:val="FigureCaption"/>
    <w:basedOn w:val="Caption"/>
    <w:link w:val="FigureCaptionChar"/>
    <w:qFormat/>
    <w:rsid w:val="00B65C14"/>
  </w:style>
  <w:style w:type="paragraph" w:customStyle="1" w:styleId="TableCaption">
    <w:name w:val="TableCaption"/>
    <w:basedOn w:val="FigureCaption"/>
    <w:link w:val="TableCaptionChar"/>
    <w:qFormat/>
    <w:rsid w:val="00B65C14"/>
  </w:style>
  <w:style w:type="character" w:customStyle="1" w:styleId="CaptionChar">
    <w:name w:val="Caption Char"/>
    <w:basedOn w:val="DefaultParagraphFont"/>
    <w:link w:val="Caption"/>
    <w:uiPriority w:val="2"/>
    <w:rsid w:val="00B65C14"/>
    <w:rPr>
      <w:rFonts w:asciiTheme="majorHAnsi" w:hAnsiTheme="majorHAnsi"/>
      <w:bCs/>
      <w:color w:val="003C71" w:themeColor="text2"/>
      <w:sz w:val="20"/>
      <w:szCs w:val="18"/>
    </w:rPr>
  </w:style>
  <w:style w:type="character" w:customStyle="1" w:styleId="FigureCaptionChar">
    <w:name w:val="FigureCaption Char"/>
    <w:basedOn w:val="CaptionChar"/>
    <w:link w:val="FigureCaption"/>
    <w:rsid w:val="00B65C14"/>
    <w:rPr>
      <w:rFonts w:asciiTheme="majorHAnsi" w:hAnsiTheme="majorHAnsi"/>
      <w:bCs/>
      <w:color w:val="003C71" w:themeColor="text2"/>
      <w:sz w:val="20"/>
      <w:szCs w:val="18"/>
    </w:rPr>
  </w:style>
  <w:style w:type="character" w:customStyle="1" w:styleId="TableCaptionChar">
    <w:name w:val="TableCaption Char"/>
    <w:basedOn w:val="FigureCaptionChar"/>
    <w:link w:val="TableCaption"/>
    <w:rsid w:val="00B65C14"/>
    <w:rPr>
      <w:rFonts w:asciiTheme="majorHAnsi" w:hAnsiTheme="majorHAnsi"/>
      <w:bCs/>
      <w:color w:val="003C71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oshk\AppData\Roaming\Microsoft\Templates\MEMO_English_UK.dotm" TargetMode="External"/></Relationships>
</file>

<file path=word/theme/theme1.xml><?xml version="1.0" encoding="utf-8"?>
<a:theme xmlns:a="http://schemas.openxmlformats.org/drawingml/2006/main" name="Theme_LR_Standard">
  <a:themeElements>
    <a:clrScheme name="LR Theme Colours - External">
      <a:dk1>
        <a:srgbClr val="414042"/>
      </a:dk1>
      <a:lt1>
        <a:sysClr val="window" lastClr="FFFFFF"/>
      </a:lt1>
      <a:dk2>
        <a:srgbClr val="003C71"/>
      </a:dk2>
      <a:lt2>
        <a:srgbClr val="3B8EDE"/>
      </a:lt2>
      <a:accent1>
        <a:srgbClr val="002F5F"/>
      </a:accent1>
      <a:accent2>
        <a:srgbClr val="E05206"/>
      </a:accent2>
      <a:accent3>
        <a:srgbClr val="D8C826"/>
      </a:accent3>
      <a:accent4>
        <a:srgbClr val="AB8AB8"/>
      </a:accent4>
      <a:accent5>
        <a:srgbClr val="1E9D8B"/>
      </a:accent5>
      <a:accent6>
        <a:srgbClr val="EE7624"/>
      </a:accent6>
      <a:hlink>
        <a:srgbClr val="0000FF"/>
      </a:hlink>
      <a:folHlink>
        <a:srgbClr val="800080"/>
      </a:folHlink>
    </a:clrScheme>
    <a:fontScheme name="LR Fonts">
      <a:majorFont>
        <a:latin typeface="Frutiger LT 55 Roman"/>
        <a:ea typeface=""/>
        <a:cs typeface=""/>
      </a:majorFont>
      <a:minorFont>
        <a:latin typeface="Frutiger LT 45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3AF91B89AB64687405739CD760E5A" ma:contentTypeVersion="11" ma:contentTypeDescription="Create a new document." ma:contentTypeScope="" ma:versionID="9b2fd46485f0d7d24ebae902da76d529">
  <xsd:schema xmlns:xsd="http://www.w3.org/2001/XMLSchema" xmlns:xs="http://www.w3.org/2001/XMLSchema" xmlns:p="http://schemas.microsoft.com/office/2006/metadata/properties" xmlns:ns2="6288cde2-e4af-4292-b2f5-6ae8cb4b0036" xmlns:ns3="24acf4f6-2027-4227-902f-54e7acde40e4" targetNamespace="http://schemas.microsoft.com/office/2006/metadata/properties" ma:root="true" ma:fieldsID="895681cc52f70a8dae205bf9f8a3fbdd" ns2:_="" ns3:_="">
    <xsd:import namespace="6288cde2-e4af-4292-b2f5-6ae8cb4b0036"/>
    <xsd:import namespace="24acf4f6-2027-4227-902f-54e7acde4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8cde2-e4af-4292-b2f5-6ae8cb4b0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cf4f6-2027-4227-902f-54e7acde40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38E4D-E13D-4DDB-B3DE-EA70E546A40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4acf4f6-2027-4227-902f-54e7acde40e4"/>
    <ds:schemaRef ds:uri="6288cde2-e4af-4292-b2f5-6ae8cb4b003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940C48-1A3D-41E5-BFDA-FDDF444D1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DAA7E3-1AFC-4C67-BC6E-E2EC4DE10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8cde2-e4af-4292-b2f5-6ae8cb4b0036"/>
    <ds:schemaRef ds:uri="24acf4f6-2027-4227-902f-54e7acde4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41F403-0A3C-4DFC-9119-9828F02C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MEMO_English_UK.dotm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Risk Assessment for Korea Line 18k Ship-to-ship Operation</vt:lpstr>
      <vt:lpstr>Title</vt:lpstr>
    </vt:vector>
  </TitlesOfParts>
  <Manager>Manager</Manager>
  <Company>Our_Company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for Korea Line 18k Ship-to-ship Operation</dc:title>
  <dc:subject>Subject</dc:subject>
  <dc:creator>Sung-Hoon Kim/Samheon Jeong</dc:creator>
  <cp:keywords/>
  <dc:description>Memo English UK Version 01</dc:description>
  <cp:lastModifiedBy>Kim, Sung-Hoon</cp:lastModifiedBy>
  <cp:revision>4</cp:revision>
  <cp:lastPrinted>2013-11-26T14:49:00Z</cp:lastPrinted>
  <dcterms:created xsi:type="dcterms:W3CDTF">2020-12-08T14:37:00Z</dcterms:created>
  <dcterms:modified xsi:type="dcterms:W3CDTF">2020-12-08T14:39:00Z</dcterms:modified>
  <cp:category/>
  <dc:language>English - UK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HMD</vt:lpwstr>
  </property>
  <property fmtid="{D5CDD505-2E9C-101B-9397-08002B2CF9AE}" pid="3" name="DocumentNo">
    <vt:lpwstr/>
  </property>
  <property fmtid="{D5CDD505-2E9C-101B-9397-08002B2CF9AE}" pid="4" name="Revision">
    <vt:lpwstr/>
  </property>
  <property fmtid="{D5CDD505-2E9C-101B-9397-08002B2CF9AE}" pid="5" name="DocumentDate">
    <vt:lpwstr>28 July 2020</vt:lpwstr>
  </property>
  <property fmtid="{D5CDD505-2E9C-101B-9397-08002B2CF9AE}" pid="6" name="DocumentYear">
    <vt:lpwstr>2020</vt:lpwstr>
  </property>
  <property fmtid="{D5CDD505-2E9C-101B-9397-08002B2CF9AE}" pid="7" name="OurAddr1">
    <vt:lpwstr>Our_Addr1</vt:lpwstr>
  </property>
  <property fmtid="{D5CDD505-2E9C-101B-9397-08002B2CF9AE}" pid="8" name="OurCountry">
    <vt:lpwstr>Our_Country</vt:lpwstr>
  </property>
  <property fmtid="{D5CDD505-2E9C-101B-9397-08002B2CF9AE}" pid="9" name="ClientAddr1">
    <vt:lpwstr>ClientAddr1</vt:lpwstr>
  </property>
  <property fmtid="{D5CDD505-2E9C-101B-9397-08002B2CF9AE}" pid="10" name="ClientCountry">
    <vt:lpwstr>ClientCountry</vt:lpwstr>
  </property>
  <property fmtid="{D5CDD505-2E9C-101B-9397-08002B2CF9AE}" pid="11" name="ClientContactName">
    <vt:lpwstr>ClientContactName</vt:lpwstr>
  </property>
  <property fmtid="{D5CDD505-2E9C-101B-9397-08002B2CF9AE}" pid="12" name="ClientContactTitle">
    <vt:lpwstr>ClientContactTitle</vt:lpwstr>
  </property>
  <property fmtid="{D5CDD505-2E9C-101B-9397-08002B2CF9AE}" pid="13" name="ClientContactEmail">
    <vt:lpwstr>ClientContactEmail</vt:lpwstr>
  </property>
  <property fmtid="{D5CDD505-2E9C-101B-9397-08002B2CF9AE}" pid="14" name="ClientContactTel">
    <vt:lpwstr>ClientContactTel</vt:lpwstr>
  </property>
  <property fmtid="{D5CDD505-2E9C-101B-9397-08002B2CF9AE}" pid="15" name="OurContactName">
    <vt:lpwstr>OurContactName</vt:lpwstr>
  </property>
  <property fmtid="{D5CDD505-2E9C-101B-9397-08002B2CF9AE}" pid="16" name="OurContactTel">
    <vt:lpwstr>OurContactTel</vt:lpwstr>
  </property>
  <property fmtid="{D5CDD505-2E9C-101B-9397-08002B2CF9AE}" pid="17" name="OurContactEmail">
    <vt:lpwstr>OurContactEmail</vt:lpwstr>
  </property>
  <property fmtid="{D5CDD505-2E9C-101B-9397-08002B2CF9AE}" pid="18" name="Reviewer">
    <vt:lpwstr>Reviewer</vt:lpwstr>
  </property>
  <property fmtid="{D5CDD505-2E9C-101B-9397-08002B2CF9AE}" pid="19" name="Approver">
    <vt:lpwstr>Approver</vt:lpwstr>
  </property>
  <property fmtid="{D5CDD505-2E9C-101B-9397-08002B2CF9AE}" pid="20" name="OurLocation">
    <vt:lpwstr>Our_Location</vt:lpwstr>
  </property>
  <property fmtid="{D5CDD505-2E9C-101B-9397-08002B2CF9AE}" pid="21" name="OurTel">
    <vt:lpwstr>Our_Tel</vt:lpwstr>
  </property>
  <property fmtid="{D5CDD505-2E9C-101B-9397-08002B2CF9AE}" pid="22" name="OurFax">
    <vt:lpwstr>Our_Fax</vt:lpwstr>
  </property>
  <property fmtid="{D5CDD505-2E9C-101B-9397-08002B2CF9AE}" pid="23" name="OurEmail">
    <vt:lpwstr>Our_Email</vt:lpwstr>
  </property>
  <property fmtid="{D5CDD505-2E9C-101B-9397-08002B2CF9AE}" pid="24" name="OurRegNo">
    <vt:lpwstr>Our_Registration_no</vt:lpwstr>
  </property>
  <property fmtid="{D5CDD505-2E9C-101B-9397-08002B2CF9AE}" pid="25" name="OurRegAddr">
    <vt:lpwstr>Our_Registration_Addr</vt:lpwstr>
  </property>
  <property fmtid="{D5CDD505-2E9C-101B-9397-08002B2CF9AE}" pid="26" name="OurPageFormat">
    <vt:lpwstr>Our_Page_Format</vt:lpwstr>
  </property>
  <property fmtid="{D5CDD505-2E9C-101B-9397-08002B2CF9AE}" pid="27" name="OurLanguage">
    <vt:lpwstr>Our_Language</vt:lpwstr>
  </property>
  <property fmtid="{D5CDD505-2E9C-101B-9397-08002B2CF9AE}" pid="28" name="OurThirdPartyInt">
    <vt:lpwstr>Our_ThirdParty_Int</vt:lpwstr>
  </property>
  <property fmtid="{D5CDD505-2E9C-101B-9397-08002B2CF9AE}" pid="29" name="OurRegInt">
    <vt:lpwstr>Our_Reg_Int</vt:lpwstr>
  </property>
  <property fmtid="{D5CDD505-2E9C-101B-9397-08002B2CF9AE}" pid="30" name="OurRegLocal">
    <vt:lpwstr>Our_Reg_Local</vt:lpwstr>
  </property>
  <property fmtid="{D5CDD505-2E9C-101B-9397-08002B2CF9AE}" pid="31" name="OurLawInt">
    <vt:lpwstr>Our_Law_Int</vt:lpwstr>
  </property>
  <property fmtid="{D5CDD505-2E9C-101B-9397-08002B2CF9AE}" pid="32" name="OurLawLocal">
    <vt:lpwstr>Our_Law_Local</vt:lpwstr>
  </property>
  <property fmtid="{D5CDD505-2E9C-101B-9397-08002B2CF9AE}" pid="33" name="OurCourtLocal">
    <vt:lpwstr>Our_Court_Local</vt:lpwstr>
  </property>
  <property fmtid="{D5CDD505-2E9C-101B-9397-08002B2CF9AE}" pid="34" name="OurCourtInt">
    <vt:lpwstr>Our_Court_Int</vt:lpwstr>
  </property>
  <property fmtid="{D5CDD505-2E9C-101B-9397-08002B2CF9AE}" pid="35" name="OurCurrLocal">
    <vt:lpwstr>Our_Curr_Local</vt:lpwstr>
  </property>
  <property fmtid="{D5CDD505-2E9C-101B-9397-08002B2CF9AE}" pid="36" name="OurCurrInt">
    <vt:lpwstr>Our_Curr_Int</vt:lpwstr>
  </property>
  <property fmtid="{D5CDD505-2E9C-101B-9397-08002B2CF9AE}" pid="37" name="OurCurrCode">
    <vt:lpwstr>Our_CurrCode</vt:lpwstr>
  </property>
  <property fmtid="{D5CDD505-2E9C-101B-9397-08002B2CF9AE}" pid="38" name="OurThirdPartyLocal">
    <vt:lpwstr>Our_ThirdParty_Local</vt:lpwstr>
  </property>
  <property fmtid="{D5CDD505-2E9C-101B-9397-08002B2CF9AE}" pid="39" name="LRCTemplateType">
    <vt:lpwstr>Memo</vt:lpwstr>
  </property>
  <property fmtid="{D5CDD505-2E9C-101B-9397-08002B2CF9AE}" pid="40" name="LRCTemplateDate">
    <vt:lpwstr>2013.10.23</vt:lpwstr>
  </property>
  <property fmtid="{D5CDD505-2E9C-101B-9397-08002B2CF9AE}" pid="41" name="LRCTemplateLanguage">
    <vt:lpwstr>English - UK</vt:lpwstr>
  </property>
  <property fmtid="{D5CDD505-2E9C-101B-9397-08002B2CF9AE}" pid="42" name="AuthorTitle">
    <vt:lpwstr>AuthorTitle</vt:lpwstr>
  </property>
  <property fmtid="{D5CDD505-2E9C-101B-9397-08002B2CF9AE}" pid="43" name="ReviewerTitle">
    <vt:lpwstr>ReviewerTitle</vt:lpwstr>
  </property>
  <property fmtid="{D5CDD505-2E9C-101B-9397-08002B2CF9AE}" pid="44" name="ApproverTitle">
    <vt:lpwstr>ApproverTitle</vt:lpwstr>
  </property>
  <property fmtid="{D5CDD505-2E9C-101B-9397-08002B2CF9AE}" pid="45" name="OurAddrIntPost">
    <vt:lpwstr>Our_Addr_Int_Post</vt:lpwstr>
  </property>
  <property fmtid="{D5CDD505-2E9C-101B-9397-08002B2CF9AE}" pid="46" name="OurAddrIntAll">
    <vt:lpwstr>Our_Addr_Int_All</vt:lpwstr>
  </property>
  <property fmtid="{D5CDD505-2E9C-101B-9397-08002B2CF9AE}" pid="47" name="OurAddrLocalAll">
    <vt:lpwstr>Our_Addr_Local_All</vt:lpwstr>
  </property>
  <property fmtid="{D5CDD505-2E9C-101B-9397-08002B2CF9AE}" pid="48" name="OurAddrLocalPost">
    <vt:lpwstr>Our_Addr_Local_Post</vt:lpwstr>
  </property>
  <property fmtid="{D5CDD505-2E9C-101B-9397-08002B2CF9AE}" pid="49" name="OurAddrLocalVisit">
    <vt:lpwstr>Our_Addr_Local_Visit</vt:lpwstr>
  </property>
  <property fmtid="{D5CDD505-2E9C-101B-9397-08002B2CF9AE}" pid="50" name="OurAddrIntVisit">
    <vt:lpwstr>Our_Addr_Int_Visit</vt:lpwstr>
  </property>
  <property fmtid="{D5CDD505-2E9C-101B-9397-08002B2CF9AE}" pid="51" name="AddrSelected">
    <vt:lpwstr>OurAddrIntPost</vt:lpwstr>
  </property>
  <property fmtid="{D5CDD505-2E9C-101B-9397-08002B2CF9AE}" pid="52" name="ProjectNo">
    <vt:lpwstr>ProjectNo</vt:lpwstr>
  </property>
  <property fmtid="{D5CDD505-2E9C-101B-9397-08002B2CF9AE}" pid="53" name="OurDisclaimerAddr">
    <vt:lpwstr>Our_Disclaimer_Addr</vt:lpwstr>
  </property>
  <property fmtid="{D5CDD505-2E9C-101B-9397-08002B2CF9AE}" pid="54" name="ContentTypeId">
    <vt:lpwstr>0x0101004613AF91B89AB64687405739CD760E5A</vt:lpwstr>
  </property>
  <property fmtid="{D5CDD505-2E9C-101B-9397-08002B2CF9AE}" pid="55" name="MSIP_Label_cfbcde55-8b1a-4298-ae17-39d1f235af7e_Enabled">
    <vt:lpwstr>true</vt:lpwstr>
  </property>
  <property fmtid="{D5CDD505-2E9C-101B-9397-08002B2CF9AE}" pid="56" name="MSIP_Label_cfbcde55-8b1a-4298-ae17-39d1f235af7e_SetDate">
    <vt:lpwstr>2020-07-28T00:15:19Z</vt:lpwstr>
  </property>
  <property fmtid="{D5CDD505-2E9C-101B-9397-08002B2CF9AE}" pid="57" name="MSIP_Label_cfbcde55-8b1a-4298-ae17-39d1f235af7e_Method">
    <vt:lpwstr>Privileged</vt:lpwstr>
  </property>
  <property fmtid="{D5CDD505-2E9C-101B-9397-08002B2CF9AE}" pid="58" name="MSIP_Label_cfbcde55-8b1a-4298-ae17-39d1f235af7e_Name">
    <vt:lpwstr>Internal</vt:lpwstr>
  </property>
  <property fmtid="{D5CDD505-2E9C-101B-9397-08002B2CF9AE}" pid="59" name="MSIP_Label_cfbcde55-8b1a-4298-ae17-39d1f235af7e_SiteId">
    <vt:lpwstr>4a3454a0-8cf4-4a9c-b1c0-6ce4d1495f82</vt:lpwstr>
  </property>
  <property fmtid="{D5CDD505-2E9C-101B-9397-08002B2CF9AE}" pid="60" name="MSIP_Label_cfbcde55-8b1a-4298-ae17-39d1f235af7e_ActionId">
    <vt:lpwstr>3bd789bb-679e-428e-93a0-000053a12005</vt:lpwstr>
  </property>
  <property fmtid="{D5CDD505-2E9C-101B-9397-08002B2CF9AE}" pid="61" name="MSIP_Label_cfbcde55-8b1a-4298-ae17-39d1f235af7e_ContentBits">
    <vt:lpwstr>0</vt:lpwstr>
  </property>
  <property fmtid="{D5CDD505-2E9C-101B-9397-08002B2CF9AE}" pid="62" name="LR_Classification">
    <vt:lpwstr>Internal</vt:lpwstr>
  </property>
</Properties>
</file>